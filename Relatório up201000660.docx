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en-GB" w:eastAsia="en-GB"/>
        </w:rPr>
        <w:drawing>
          <wp:inline distT="0" distB="0" distL="0" distR="0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972596" w:rsidRPr="009F45B5" w:rsidRDefault="009F45B5" w:rsidP="00F25B88">
      <w:pPr>
        <w:pStyle w:val="Titulo"/>
        <w:spacing w:before="1320"/>
        <w:jc w:val="center"/>
        <w:rPr>
          <w:lang w:val="en-US"/>
        </w:rPr>
      </w:pPr>
      <w:r w:rsidRPr="009F45B5">
        <w:rPr>
          <w:lang w:val="en-US"/>
        </w:rPr>
        <w:t xml:space="preserve"> A </w:t>
      </w:r>
      <w:r>
        <w:rPr>
          <w:lang w:val="en-US"/>
        </w:rPr>
        <w:t>Student Class Scheduling</w:t>
      </w:r>
    </w:p>
    <w:p w:rsidR="00972596" w:rsidRPr="009F45B5" w:rsidRDefault="009F45B5" w:rsidP="00143587">
      <w:pPr>
        <w:pStyle w:val="Estilo14ptCentradoDepois30pto"/>
        <w:rPr>
          <w:lang w:val="pt-PT"/>
        </w:rPr>
      </w:pPr>
      <w:r w:rsidRPr="009F45B5">
        <w:rPr>
          <w:lang w:val="pt-PT"/>
        </w:rPr>
        <w:t xml:space="preserve">João Carlos Fonseca Pina de </w:t>
      </w:r>
      <w:r>
        <w:rPr>
          <w:lang w:val="pt-PT"/>
        </w:rPr>
        <w:t>Lemos</w:t>
      </w:r>
    </w:p>
    <w:p w:rsidR="00972596" w:rsidRPr="00143587" w:rsidRDefault="009F45B5" w:rsidP="00F25B88">
      <w:pPr>
        <w:autoSpaceDE w:val="0"/>
        <w:autoSpaceDN w:val="0"/>
        <w:adjustRightInd w:val="0"/>
        <w:spacing w:after="2040"/>
        <w:jc w:val="center"/>
        <w:rPr>
          <w:rFonts w:cs="Arial"/>
          <w:smallCaps/>
          <w:sz w:val="24"/>
          <w:szCs w:val="24"/>
          <w:lang w:val="pt-PT"/>
        </w:rPr>
      </w:pPr>
      <w:r>
        <w:rPr>
          <w:rFonts w:cs="Arial"/>
          <w:smallCaps/>
          <w:sz w:val="24"/>
          <w:szCs w:val="24"/>
          <w:lang w:val="pt-PT"/>
        </w:rPr>
        <w:t>up201000660</w:t>
      </w:r>
    </w:p>
    <w:p w:rsidR="00972596" w:rsidRPr="003108A5" w:rsidRDefault="009F45B5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Trabalho Realizado no</w:t>
      </w:r>
    </w:p>
    <w:p w:rsidR="00972596" w:rsidRPr="003108A5" w:rsidRDefault="00972596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 w:rsidRPr="003108A5">
        <w:rPr>
          <w:rFonts w:cs="Arial"/>
          <w:sz w:val="24"/>
          <w:szCs w:val="24"/>
          <w:lang w:val="pt-PT"/>
        </w:rPr>
        <w:t xml:space="preserve">Mestrado Integrado em Engenharia </w:t>
      </w:r>
      <w:r w:rsidR="009F45B5">
        <w:rPr>
          <w:rFonts w:cs="Arial"/>
          <w:sz w:val="24"/>
          <w:szCs w:val="24"/>
          <w:lang w:val="pt-PT"/>
        </w:rPr>
        <w:t>Informática</w:t>
      </w:r>
      <w:r w:rsidRPr="003108A5">
        <w:rPr>
          <w:rFonts w:cs="Arial"/>
          <w:sz w:val="24"/>
          <w:szCs w:val="24"/>
          <w:lang w:val="pt-PT"/>
        </w:rPr>
        <w:t xml:space="preserve"> e de Computa</w:t>
      </w:r>
      <w:r w:rsidR="009F45B5">
        <w:rPr>
          <w:rFonts w:cs="Arial"/>
          <w:sz w:val="24"/>
          <w:szCs w:val="24"/>
          <w:lang w:val="pt-PT"/>
        </w:rPr>
        <w:t>ção</w:t>
      </w:r>
    </w:p>
    <w:p w:rsidR="00972596" w:rsidRPr="003108A5" w:rsidRDefault="009F45B5" w:rsidP="005317A2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Investigação Operacional</w:t>
      </w:r>
    </w:p>
    <w:p w:rsidR="00972596" w:rsidRPr="003108A5" w:rsidRDefault="00972596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B7051D" w:rsidRPr="003108A5" w:rsidRDefault="00B7051D" w:rsidP="00B7051D">
      <w:pPr>
        <w:autoSpaceDE w:val="0"/>
        <w:autoSpaceDN w:val="0"/>
        <w:adjustRightInd w:val="0"/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B7051D" w:rsidRDefault="00B7051D" w:rsidP="00B7051D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9F45B5" w:rsidRPr="003108A5" w:rsidRDefault="009F45B5" w:rsidP="00B7051D">
      <w:pPr>
        <w:spacing w:line="240" w:lineRule="auto"/>
        <w:jc w:val="center"/>
        <w:rPr>
          <w:sz w:val="24"/>
          <w:szCs w:val="24"/>
          <w:lang w:val="pt-PT"/>
        </w:rPr>
      </w:pPr>
    </w:p>
    <w:p w:rsidR="00B7051D" w:rsidRPr="003108A5" w:rsidRDefault="00B7051D" w:rsidP="00B7051D">
      <w:pPr>
        <w:spacing w:line="240" w:lineRule="auto"/>
        <w:jc w:val="center"/>
        <w:rPr>
          <w:sz w:val="24"/>
          <w:szCs w:val="24"/>
          <w:lang w:val="pt-PT"/>
        </w:rPr>
      </w:pPr>
    </w:p>
    <w:p w:rsidR="00B53A92" w:rsidRPr="00F25B88" w:rsidRDefault="009F45B5" w:rsidP="00F25B88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31 de Maio 2020</w:t>
      </w: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rFonts w:cs="Arial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</w:p>
    <w:p w:rsidR="00B53A92" w:rsidRPr="00F25B88" w:rsidRDefault="00B53A92" w:rsidP="00B53A92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:rsidR="00B53A92" w:rsidRPr="00F25B88" w:rsidRDefault="00B53A92" w:rsidP="00B53A92">
      <w:pPr>
        <w:rPr>
          <w:lang w:val="pt-PT"/>
        </w:rPr>
      </w:pPr>
    </w:p>
    <w:p w:rsidR="00641118" w:rsidRDefault="00641118" w:rsidP="00B53A92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972596" w:rsidRDefault="00972596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E53A97" w:rsidRDefault="00E53A97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B53A92" w:rsidRDefault="00B53A92" w:rsidP="00972596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972596" w:rsidRDefault="00972596" w:rsidP="00972596">
      <w:pPr>
        <w:autoSpaceDE w:val="0"/>
        <w:autoSpaceDN w:val="0"/>
        <w:adjustRightInd w:val="0"/>
        <w:jc w:val="center"/>
        <w:rPr>
          <w:rFonts w:cs="Arial,Bold"/>
          <w:bCs/>
          <w:color w:val="000000"/>
          <w:lang w:val="pt-PT"/>
        </w:rPr>
      </w:pPr>
      <w:r w:rsidRPr="00336F1A">
        <w:rPr>
          <w:lang w:val="pt-PT"/>
        </w:rPr>
        <w:t>©</w:t>
      </w:r>
      <w:r w:rsidR="00867C49">
        <w:rPr>
          <w:lang w:val="pt-PT"/>
        </w:rPr>
        <w:t xml:space="preserve"> </w:t>
      </w:r>
      <w:r w:rsidR="009F45B5">
        <w:rPr>
          <w:lang w:val="pt-PT"/>
        </w:rPr>
        <w:t>João Lemos</w:t>
      </w:r>
      <w:r w:rsidR="00867C49">
        <w:rPr>
          <w:lang w:val="pt-PT"/>
        </w:rPr>
        <w:t>, 20</w:t>
      </w:r>
      <w:r w:rsidR="009F45B5">
        <w:rPr>
          <w:lang w:val="pt-PT"/>
        </w:rPr>
        <w:t>20</w:t>
      </w:r>
    </w:p>
    <w:p w:rsidR="00641118" w:rsidRPr="00F25B88" w:rsidRDefault="00493872" w:rsidP="0013292E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0" w:name="_Toc200969666"/>
      <w:bookmarkStart w:id="1" w:name="_Toc200969785"/>
      <w:bookmarkStart w:id="2" w:name="resumo"/>
      <w:bookmarkStart w:id="3" w:name="_Toc41821689"/>
      <w:r w:rsidR="00641118" w:rsidRPr="00F25B88">
        <w:rPr>
          <w:lang w:val="pt-PT"/>
        </w:rPr>
        <w:lastRenderedPageBreak/>
        <w:t>Resumo</w:t>
      </w:r>
      <w:bookmarkEnd w:id="0"/>
      <w:bookmarkEnd w:id="1"/>
      <w:bookmarkEnd w:id="3"/>
    </w:p>
    <w:bookmarkEnd w:id="2"/>
    <w:p w:rsidR="00641118" w:rsidRPr="009F45B5" w:rsidRDefault="009F45B5" w:rsidP="00641118">
      <w:pPr>
        <w:numPr>
          <w:ilvl w:val="0"/>
          <w:numId w:val="1"/>
        </w:numPr>
        <w:jc w:val="both"/>
        <w:rPr>
          <w:lang w:val="pt-PT"/>
        </w:rPr>
      </w:pPr>
      <w:r w:rsidRPr="009F45B5">
        <w:rPr>
          <w:lang w:val="en-US"/>
        </w:rPr>
        <w:t xml:space="preserve">Este </w:t>
      </w:r>
      <w:proofErr w:type="spellStart"/>
      <w:r w:rsidRPr="009F45B5">
        <w:rPr>
          <w:lang w:val="en-US"/>
        </w:rPr>
        <w:t>Documento</w:t>
      </w:r>
      <w:proofErr w:type="spellEnd"/>
      <w:r w:rsidRPr="009F45B5">
        <w:rPr>
          <w:lang w:val="en-US"/>
        </w:rPr>
        <w:t xml:space="preserve"> </w:t>
      </w:r>
      <w:proofErr w:type="spellStart"/>
      <w:r w:rsidRPr="009F45B5">
        <w:rPr>
          <w:lang w:val="en-US"/>
        </w:rPr>
        <w:t>apresenta</w:t>
      </w:r>
      <w:proofErr w:type="spellEnd"/>
      <w:r w:rsidRPr="009F45B5">
        <w:rPr>
          <w:lang w:val="en-US"/>
        </w:rPr>
        <w:t xml:space="preserve"> a </w:t>
      </w:r>
      <w:proofErr w:type="spellStart"/>
      <w:r w:rsidRPr="009F45B5">
        <w:rPr>
          <w:lang w:val="en-US"/>
        </w:rPr>
        <w:t>resolução</w:t>
      </w:r>
      <w:proofErr w:type="spellEnd"/>
      <w:r w:rsidRPr="009F45B5">
        <w:rPr>
          <w:lang w:val="en-US"/>
        </w:rPr>
        <w:t xml:space="preserve"> do </w:t>
      </w:r>
      <w:proofErr w:type="spellStart"/>
      <w:r w:rsidRPr="009F45B5">
        <w:rPr>
          <w:lang w:val="en-US"/>
        </w:rPr>
        <w:t>Problema</w:t>
      </w:r>
      <w:proofErr w:type="spellEnd"/>
      <w:r w:rsidRPr="009F45B5">
        <w:rPr>
          <w:lang w:val="en-US"/>
        </w:rPr>
        <w:t xml:space="preserve"> CASE STUDY: A Student Class Scheduling </w:t>
      </w:r>
      <w:proofErr w:type="spellStart"/>
      <w:r w:rsidRPr="009F45B5">
        <w:rPr>
          <w:lang w:val="en-US"/>
        </w:rPr>
        <w:t>adaptado</w:t>
      </w:r>
      <w:proofErr w:type="spellEnd"/>
      <w:r w:rsidRPr="009F45B5">
        <w:rPr>
          <w:lang w:val="en-US"/>
        </w:rPr>
        <w:t xml:space="preserve"> de Case Article – Class Scheduling with Linear</w:t>
      </w:r>
      <w:r>
        <w:rPr>
          <w:lang w:val="en-US"/>
        </w:rPr>
        <w:t xml:space="preserve"> Programming, by Janice K. Winch and Jack </w:t>
      </w:r>
      <w:proofErr w:type="spellStart"/>
      <w:r>
        <w:rPr>
          <w:lang w:val="en-US"/>
        </w:rPr>
        <w:t>Yurkiecz</w:t>
      </w:r>
      <w:proofErr w:type="spellEnd"/>
      <w:r>
        <w:rPr>
          <w:lang w:val="en-US"/>
        </w:rPr>
        <w:t xml:space="preserve">. </w:t>
      </w:r>
      <w:r w:rsidRPr="009F45B5">
        <w:rPr>
          <w:lang w:val="pt-PT"/>
        </w:rPr>
        <w:t xml:space="preserve">Publicada por </w:t>
      </w:r>
      <w:proofErr w:type="spellStart"/>
      <w:r w:rsidRPr="009F45B5">
        <w:rPr>
          <w:lang w:val="pt-PT"/>
        </w:rPr>
        <w:t>Informs</w:t>
      </w:r>
      <w:proofErr w:type="spellEnd"/>
      <w:r w:rsidRPr="009F45B5">
        <w:rPr>
          <w:lang w:val="pt-PT"/>
        </w:rPr>
        <w:t xml:space="preserve">, pp. 143-147. </w:t>
      </w:r>
      <w:proofErr w:type="spellStart"/>
      <w:r w:rsidRPr="009F45B5">
        <w:rPr>
          <w:lang w:val="pt-PT"/>
        </w:rPr>
        <w:t>Sept</w:t>
      </w:r>
      <w:proofErr w:type="spellEnd"/>
      <w:r w:rsidRPr="009F45B5">
        <w:rPr>
          <w:lang w:val="pt-PT"/>
        </w:rPr>
        <w:t xml:space="preserve"> 25, 2014, por Ana </w:t>
      </w:r>
      <w:proofErr w:type="spellStart"/>
      <w:r w:rsidRPr="009F45B5">
        <w:rPr>
          <w:lang w:val="pt-PT"/>
        </w:rPr>
        <w:t>Camanho</w:t>
      </w:r>
      <w:proofErr w:type="spellEnd"/>
      <w:r w:rsidRPr="009F45B5">
        <w:rPr>
          <w:lang w:val="pt-PT"/>
        </w:rPr>
        <w:t xml:space="preserve"> e J</w:t>
      </w:r>
      <w:r>
        <w:rPr>
          <w:lang w:val="pt-PT"/>
        </w:rPr>
        <w:t>orge Freire de Sousa realizado pelo aluno do MIEIC João Carlos Fonseca Pina de Lemos, nº up201000660 usando a ferramenta de solver e outras funções do programa Microsoft Excel para encontrar soluções para o programa de Programação Linear com restrições.</w:t>
      </w:r>
    </w:p>
    <w:p w:rsidR="009F45B5" w:rsidRDefault="009F45B5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493872" w:rsidRPr="004B1674" w:rsidRDefault="00576C80" w:rsidP="004352FD">
      <w:pPr>
        <w:pStyle w:val="frontmatterheadingstyle"/>
        <w:rPr>
          <w:lang w:val="pt-PT"/>
        </w:rPr>
      </w:pPr>
      <w:bookmarkStart w:id="4" w:name="índice"/>
      <w:bookmarkStart w:id="5" w:name="_Toc32733499"/>
      <w:bookmarkStart w:id="6" w:name="_Toc110319561"/>
      <w:bookmarkStart w:id="7" w:name="_Toc200969669"/>
      <w:bookmarkStart w:id="8" w:name="_Toc200969788"/>
      <w:bookmarkStart w:id="9" w:name="_Toc41821690"/>
      <w:bookmarkEnd w:id="4"/>
      <w:r w:rsidRPr="004B1674">
        <w:rPr>
          <w:lang w:val="pt-PT"/>
        </w:rPr>
        <w:lastRenderedPageBreak/>
        <w:t>Índice</w:t>
      </w:r>
      <w:bookmarkEnd w:id="5"/>
      <w:bookmarkEnd w:id="6"/>
      <w:bookmarkEnd w:id="7"/>
      <w:bookmarkEnd w:id="8"/>
      <w:bookmarkEnd w:id="9"/>
    </w:p>
    <w:p w:rsidR="00B70A37" w:rsidRDefault="00A01E71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>
        <w:fldChar w:fldCharType="begin"/>
      </w:r>
      <w:r w:rsidRPr="00A01E71">
        <w:rPr>
          <w:lang w:val="pt-PT"/>
        </w:rPr>
        <w:instrText xml:space="preserve"> TOC \o "1-3" \t "frontmatterheading style;1;Seccao;2" </w:instrText>
      </w:r>
      <w:r>
        <w:fldChar w:fldCharType="separate"/>
      </w:r>
      <w:r w:rsidR="00B70A37" w:rsidRPr="009D38C3">
        <w:rPr>
          <w:lang w:val="pt-PT"/>
        </w:rPr>
        <w:t>Resumo</w:t>
      </w:r>
      <w:r w:rsidR="00B70A37" w:rsidRPr="00B70A37">
        <w:rPr>
          <w:lang w:val="pt-PT"/>
        </w:rPr>
        <w:tab/>
      </w:r>
      <w:r w:rsidR="00B70A37">
        <w:fldChar w:fldCharType="begin"/>
      </w:r>
      <w:r w:rsidR="00B70A37" w:rsidRPr="00B70A37">
        <w:rPr>
          <w:lang w:val="pt-PT"/>
        </w:rPr>
        <w:instrText xml:space="preserve"> PAGEREF _Toc41821689 \h </w:instrText>
      </w:r>
      <w:r w:rsidR="00B70A37">
        <w:fldChar w:fldCharType="separate"/>
      </w:r>
      <w:r w:rsidR="00B70A37" w:rsidRPr="00B70A37">
        <w:rPr>
          <w:lang w:val="pt-PT"/>
        </w:rPr>
        <w:t>iii</w:t>
      </w:r>
      <w:r w:rsidR="00B70A37"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 w:rsidRPr="009D38C3">
        <w:rPr>
          <w:lang w:val="pt-PT"/>
        </w:rPr>
        <w:t>Índice</w:t>
      </w:r>
      <w:r w:rsidRPr="00B70A37">
        <w:rPr>
          <w:lang w:val="pt-PT"/>
        </w:rPr>
        <w:tab/>
      </w:r>
      <w:r>
        <w:fldChar w:fldCharType="begin"/>
      </w:r>
      <w:r w:rsidRPr="00B70A37">
        <w:rPr>
          <w:lang w:val="pt-PT"/>
        </w:rPr>
        <w:instrText xml:space="preserve"> PAGEREF _Toc41821690 \h </w:instrText>
      </w:r>
      <w:r>
        <w:fldChar w:fldCharType="separate"/>
      </w:r>
      <w:r w:rsidRPr="00B70A37">
        <w:rPr>
          <w:lang w:val="pt-PT"/>
        </w:rPr>
        <w:t>iv</w:t>
      </w:r>
      <w:r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 w:rsidRPr="00B70A37">
        <w:rPr>
          <w:lang w:val="pt-PT"/>
        </w:rPr>
        <w:t>Capítulo 1 Horário Óptimo</w:t>
      </w:r>
      <w:r w:rsidRPr="00B70A37">
        <w:rPr>
          <w:lang w:val="pt-PT"/>
        </w:rPr>
        <w:tab/>
      </w:r>
      <w:r>
        <w:fldChar w:fldCharType="begin"/>
      </w:r>
      <w:r w:rsidRPr="00B70A37">
        <w:rPr>
          <w:lang w:val="pt-PT"/>
        </w:rPr>
        <w:instrText xml:space="preserve"> PAGEREF _Toc41821691 \h </w:instrText>
      </w:r>
      <w:r>
        <w:fldChar w:fldCharType="separate"/>
      </w:r>
      <w:r w:rsidRPr="00B70A37">
        <w:rPr>
          <w:lang w:val="pt-PT"/>
        </w:rPr>
        <w:t>1</w:t>
      </w:r>
      <w:r>
        <w:fldChar w:fldCharType="end"/>
      </w:r>
    </w:p>
    <w:p w:rsidR="00B70A37" w:rsidRDefault="00B70A37">
      <w:pPr>
        <w:pStyle w:val="ndice3"/>
        <w:rPr>
          <w:rFonts w:asciiTheme="minorHAnsi" w:eastAsiaTheme="minorEastAsia" w:hAnsiTheme="minorHAnsi" w:cstheme="minorBidi"/>
          <w:noProof/>
          <w:sz w:val="24"/>
          <w:szCs w:val="24"/>
          <w:lang w:val="pt-PT" w:eastAsia="pt-PT"/>
        </w:rPr>
      </w:pPr>
      <w:r>
        <w:rPr>
          <w:noProof/>
        </w:rPr>
        <w:t>1.1 - Tabela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70A37" w:rsidRDefault="00B70A37">
      <w:pPr>
        <w:pStyle w:val="ndice3"/>
        <w:rPr>
          <w:rFonts w:asciiTheme="minorHAnsi" w:eastAsiaTheme="minorEastAsia" w:hAnsiTheme="minorHAnsi" w:cstheme="minorBidi"/>
          <w:noProof/>
          <w:sz w:val="24"/>
          <w:szCs w:val="24"/>
          <w:lang w:val="pt-PT" w:eastAsia="pt-PT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70A37" w:rsidRDefault="00B70A37">
      <w:pPr>
        <w:pStyle w:val="ndice3"/>
        <w:rPr>
          <w:rFonts w:asciiTheme="minorHAnsi" w:eastAsiaTheme="minorEastAsia" w:hAnsiTheme="minorHAnsi" w:cstheme="minorBidi"/>
          <w:noProof/>
          <w:sz w:val="24"/>
          <w:szCs w:val="24"/>
          <w:lang w:val="pt-PT" w:eastAsia="pt-PT"/>
        </w:rPr>
      </w:pPr>
      <w:r w:rsidRPr="009D38C3">
        <w:rPr>
          <w:bCs/>
          <w:noProof/>
        </w:rPr>
        <w:t>1.2 - Tabela Boleana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70A37" w:rsidRDefault="00B70A37">
      <w:pPr>
        <w:pStyle w:val="ndice3"/>
        <w:rPr>
          <w:rFonts w:asciiTheme="minorHAnsi" w:eastAsiaTheme="minorEastAsia" w:hAnsiTheme="minorHAnsi" w:cstheme="minorBidi"/>
          <w:noProof/>
          <w:sz w:val="24"/>
          <w:szCs w:val="24"/>
          <w:lang w:val="pt-PT" w:eastAsia="pt-PT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70A37" w:rsidRDefault="00B70A37">
      <w:pPr>
        <w:pStyle w:val="ndice3"/>
        <w:rPr>
          <w:rFonts w:asciiTheme="minorHAnsi" w:eastAsiaTheme="minorEastAsia" w:hAnsiTheme="minorHAnsi" w:cstheme="minorBidi"/>
          <w:noProof/>
          <w:sz w:val="24"/>
          <w:szCs w:val="24"/>
          <w:lang w:val="pt-PT" w:eastAsia="pt-PT"/>
        </w:rPr>
      </w:pPr>
      <w:r w:rsidRPr="009D38C3">
        <w:rPr>
          <w:bCs/>
          <w:noProof/>
        </w:rPr>
        <w:t>1.3 -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 w:rsidRPr="009D38C3">
        <w:rPr>
          <w:lang w:val="pt-PT"/>
        </w:rPr>
        <w:t>Capítulo 2 Aula Online</w:t>
      </w:r>
      <w:r>
        <w:tab/>
      </w:r>
      <w:r>
        <w:fldChar w:fldCharType="begin"/>
      </w:r>
      <w:r>
        <w:instrText xml:space="preserve"> PAGEREF _Toc41821697 \h </w:instrText>
      </w:r>
      <w:r>
        <w:fldChar w:fldCharType="separate"/>
      </w:r>
      <w:r>
        <w:t>4</w:t>
      </w:r>
      <w:r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>
        <w:tab/>
      </w:r>
      <w:r>
        <w:fldChar w:fldCharType="begin"/>
      </w:r>
      <w:r>
        <w:instrText xml:space="preserve"> PAGEREF _Toc41821698 \h </w:instrText>
      </w:r>
      <w:r>
        <w:fldChar w:fldCharType="separate"/>
      </w:r>
      <w:r>
        <w:t>5</w:t>
      </w:r>
      <w:r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 w:rsidRPr="009D38C3">
        <w:rPr>
          <w:lang w:val="pt-PT"/>
        </w:rPr>
        <w:t>Capítulo 3 Três dias por semana</w:t>
      </w:r>
      <w:r w:rsidRPr="00B70A37">
        <w:rPr>
          <w:lang w:val="pt-PT"/>
        </w:rPr>
        <w:tab/>
      </w:r>
      <w:r>
        <w:fldChar w:fldCharType="begin"/>
      </w:r>
      <w:r w:rsidRPr="00B70A37">
        <w:rPr>
          <w:lang w:val="pt-PT"/>
        </w:rPr>
        <w:instrText xml:space="preserve"> PAGEREF _Toc41821699 \h </w:instrText>
      </w:r>
      <w:r>
        <w:fldChar w:fldCharType="separate"/>
      </w:r>
      <w:r w:rsidRPr="00B70A37">
        <w:rPr>
          <w:lang w:val="pt-PT"/>
        </w:rPr>
        <w:t>6</w:t>
      </w:r>
      <w:r>
        <w:fldChar w:fldCharType="end"/>
      </w:r>
    </w:p>
    <w:p w:rsidR="00B70A37" w:rsidRDefault="00B70A37">
      <w:pPr>
        <w:pStyle w:val="ndice1"/>
        <w:rPr>
          <w:rFonts w:asciiTheme="minorHAnsi" w:eastAsiaTheme="minorEastAsia" w:hAnsiTheme="minorHAnsi" w:cstheme="minorBidi"/>
          <w:b w:val="0"/>
          <w:sz w:val="24"/>
          <w:szCs w:val="24"/>
          <w:lang w:val="pt-PT" w:eastAsia="pt-PT"/>
        </w:rPr>
      </w:pPr>
      <w:r w:rsidRPr="009D38C3">
        <w:rPr>
          <w:lang w:val="pt-PT"/>
        </w:rPr>
        <w:t>Anexos:</w:t>
      </w:r>
      <w:r>
        <w:tab/>
      </w:r>
      <w:r>
        <w:fldChar w:fldCharType="begin"/>
      </w:r>
      <w:r>
        <w:instrText xml:space="preserve"> PAGEREF _Toc41821700 \h </w:instrText>
      </w:r>
      <w:r>
        <w:fldChar w:fldCharType="separate"/>
      </w:r>
      <w:r>
        <w:t>7</w:t>
      </w:r>
      <w:r>
        <w:fldChar w:fldCharType="end"/>
      </w:r>
    </w:p>
    <w:p w:rsidR="00493872" w:rsidRPr="00F25B88" w:rsidRDefault="00A01E71" w:rsidP="007D557D">
      <w:pPr>
        <w:pStyle w:val="ndice1"/>
        <w:rPr>
          <w:lang w:val="pt-PT"/>
        </w:rPr>
      </w:pPr>
      <w:r>
        <w:fldChar w:fldCharType="end"/>
      </w:r>
    </w:p>
    <w:p w:rsidR="00FC78CF" w:rsidRPr="00F5503D" w:rsidRDefault="00493872" w:rsidP="00703A7D">
      <w:pPr>
        <w:pStyle w:val="frontmatterheadingstyle"/>
        <w:rPr>
          <w:lang w:val="pt-PT"/>
        </w:rPr>
      </w:pPr>
      <w:r w:rsidRPr="00F25B88">
        <w:rPr>
          <w:lang w:val="pt-PT"/>
        </w:rPr>
        <w:br w:type="page"/>
      </w:r>
      <w:bookmarkStart w:id="10" w:name="listafiguras"/>
      <w:bookmarkEnd w:id="10"/>
    </w:p>
    <w:p w:rsidR="00FC78CF" w:rsidRPr="00F5503D" w:rsidRDefault="00FC78CF" w:rsidP="00493872">
      <w:pPr>
        <w:rPr>
          <w:lang w:val="pt-PT"/>
        </w:rPr>
        <w:sectPr w:rsidR="00FC78CF" w:rsidRPr="00F5503D" w:rsidSect="00E53A97">
          <w:footerReference w:type="even" r:id="rId9"/>
          <w:footerReference w:type="default" r:id="rId10"/>
          <w:headerReference w:type="first" r:id="rId11"/>
          <w:pgSz w:w="11907" w:h="16840" w:code="9"/>
          <w:pgMar w:top="1418" w:right="1418" w:bottom="1418" w:left="1985" w:header="142" w:footer="720" w:gutter="0"/>
          <w:pgNumType w:fmt="lowerRoman" w:start="1"/>
          <w:cols w:space="720"/>
          <w:titlePg/>
        </w:sectPr>
      </w:pPr>
    </w:p>
    <w:p w:rsidR="00FE44B9" w:rsidRPr="00F5503D" w:rsidRDefault="00F5503D" w:rsidP="00F5503D">
      <w:pPr>
        <w:pStyle w:val="Ttulo1"/>
      </w:pPr>
      <w:bookmarkStart w:id="11" w:name="_Toc55708697"/>
      <w:bookmarkStart w:id="12" w:name="_Toc110319565"/>
      <w:bookmarkStart w:id="13" w:name="_Toc41821691"/>
      <w:proofErr w:type="spellStart"/>
      <w:r>
        <w:lastRenderedPageBreak/>
        <w:t>Horário</w:t>
      </w:r>
      <w:proofErr w:type="spellEnd"/>
      <w:r>
        <w:t xml:space="preserve"> </w:t>
      </w:r>
      <w:proofErr w:type="spellStart"/>
      <w:r>
        <w:t>Óptimo</w:t>
      </w:r>
      <w:bookmarkEnd w:id="13"/>
      <w:proofErr w:type="spellEnd"/>
    </w:p>
    <w:p w:rsidR="001C75B4" w:rsidRPr="00F5503D" w:rsidRDefault="001C75B4" w:rsidP="001C75B4">
      <w:pPr>
        <w:rPr>
          <w:lang w:val="pt-PT"/>
        </w:rPr>
      </w:pPr>
    </w:p>
    <w:p w:rsidR="009E2193" w:rsidRDefault="00703A7D" w:rsidP="00563F94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  <w:lang w:val="pt-PT"/>
        </w:rPr>
      </w:pPr>
      <w:bookmarkStart w:id="14" w:name="_Toc55708698"/>
      <w:bookmarkStart w:id="15" w:name="_Toc110319566"/>
      <w:bookmarkEnd w:id="11"/>
      <w:bookmarkEnd w:id="12"/>
      <w:proofErr w:type="gramStart"/>
      <w:r>
        <w:rPr>
          <w:rFonts w:cs="Arial,Bold"/>
          <w:bCs/>
          <w:color w:val="000000"/>
          <w:lang w:val="pt-PT"/>
        </w:rPr>
        <w:t>No Primeiro</w:t>
      </w:r>
      <w:proofErr w:type="gramEnd"/>
      <w:r>
        <w:rPr>
          <w:rFonts w:cs="Arial,Bold"/>
          <w:bCs/>
          <w:color w:val="000000"/>
          <w:lang w:val="pt-PT"/>
        </w:rPr>
        <w:t xml:space="preserve"> exercício é-nos pedido para encontrarmos o horário que maximize a pontuação dada pela aluna tendo em conta as suas preferências. Para a realização do exercício foram seguidos os seguintes paços:</w:t>
      </w:r>
    </w:p>
    <w:p w:rsidR="00703A7D" w:rsidRDefault="00703A7D" w:rsidP="00703A7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00" w:lineRule="exact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 xml:space="preserve">Organização da informação dada numa tabela dentro do </w:t>
      </w:r>
      <w:proofErr w:type="spellStart"/>
      <w:r>
        <w:rPr>
          <w:rFonts w:cs="Arial,Bold"/>
          <w:bCs/>
          <w:color w:val="000000"/>
          <w:lang w:val="pt-PT"/>
        </w:rPr>
        <w:t>exel</w:t>
      </w:r>
      <w:proofErr w:type="spellEnd"/>
    </w:p>
    <w:p w:rsidR="00703A7D" w:rsidRDefault="00703A7D" w:rsidP="00703A7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00" w:lineRule="exact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 xml:space="preserve">Criação de uma tabela de </w:t>
      </w:r>
      <w:proofErr w:type="spellStart"/>
      <w:r>
        <w:rPr>
          <w:rFonts w:cs="Arial,Bold"/>
          <w:bCs/>
          <w:color w:val="000000"/>
          <w:lang w:val="pt-PT"/>
        </w:rPr>
        <w:t>bools</w:t>
      </w:r>
      <w:proofErr w:type="spellEnd"/>
      <w:r>
        <w:rPr>
          <w:rFonts w:cs="Arial,Bold"/>
          <w:bCs/>
          <w:color w:val="000000"/>
          <w:lang w:val="pt-PT"/>
        </w:rPr>
        <w:t xml:space="preserve"> que, quando usando a função SOMARPRODUTO com a tabela anterior representa as aulas que foram escolhidas pela função</w:t>
      </w:r>
    </w:p>
    <w:p w:rsidR="00703A7D" w:rsidRDefault="00703A7D" w:rsidP="00703A7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00" w:lineRule="exact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>Identificação das restrições necessárias e inserção das mesmas no problema</w:t>
      </w:r>
    </w:p>
    <w:p w:rsidR="00703A7D" w:rsidRPr="00703A7D" w:rsidRDefault="00703A7D" w:rsidP="00703A7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00" w:lineRule="exact"/>
        <w:jc w:val="both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 xml:space="preserve">Resolução para maximizar a soma do produto da multiplicação da matriz de pontuação (Ponto 1) com a matriz </w:t>
      </w:r>
      <w:proofErr w:type="spellStart"/>
      <w:r>
        <w:rPr>
          <w:rFonts w:cs="Arial,Bold"/>
          <w:bCs/>
          <w:color w:val="000000"/>
          <w:lang w:val="pt-PT"/>
        </w:rPr>
        <w:t>boleana</w:t>
      </w:r>
      <w:proofErr w:type="spellEnd"/>
      <w:r>
        <w:rPr>
          <w:rFonts w:cs="Arial,Bold"/>
          <w:bCs/>
          <w:color w:val="000000"/>
          <w:lang w:val="pt-PT"/>
        </w:rPr>
        <w:t xml:space="preserve"> de decisão (Ponto 2)</w:t>
      </w:r>
    </w:p>
    <w:p w:rsidR="00FC774C" w:rsidRDefault="00703A7D" w:rsidP="00EB4B83">
      <w:pPr>
        <w:pStyle w:val="seccao"/>
        <w:numPr>
          <w:ilvl w:val="0"/>
          <w:numId w:val="2"/>
        </w:numPr>
        <w:spacing w:before="480"/>
      </w:pPr>
      <w:bookmarkStart w:id="16" w:name="_Toc41821692"/>
      <w:bookmarkEnd w:id="14"/>
      <w:bookmarkEnd w:id="15"/>
      <w:proofErr w:type="spellStart"/>
      <w:r>
        <w:t>Tabela</w:t>
      </w:r>
      <w:proofErr w:type="spellEnd"/>
      <w:r>
        <w:t xml:space="preserve"> de dados</w:t>
      </w:r>
      <w:bookmarkEnd w:id="16"/>
    </w:p>
    <w:p w:rsidR="00703A7D" w:rsidRDefault="00703A7D" w:rsidP="00703A7D">
      <w:pPr>
        <w:pStyle w:val="seccao"/>
        <w:numPr>
          <w:ilvl w:val="0"/>
          <w:numId w:val="0"/>
        </w:numPr>
        <w:spacing w:before="480"/>
        <w:ind w:left="142"/>
      </w:pPr>
      <w:bookmarkStart w:id="17" w:name="_Toc41821693"/>
      <w:r w:rsidRPr="00703A7D">
        <w:drawing>
          <wp:anchor distT="0" distB="0" distL="114300" distR="114300" simplePos="0" relativeHeight="251655168" behindDoc="1" locked="0" layoutInCell="1" allowOverlap="1" wp14:anchorId="6C4477CE">
            <wp:simplePos x="0" y="0"/>
            <wp:positionH relativeFrom="column">
              <wp:posOffset>88265</wp:posOffset>
            </wp:positionH>
            <wp:positionV relativeFrom="paragraph">
              <wp:posOffset>179705</wp:posOffset>
            </wp:positionV>
            <wp:extent cx="5386070" cy="2044700"/>
            <wp:effectExtent l="0" t="0" r="0" b="0"/>
            <wp:wrapTight wrapText="bothSides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:rsidR="00FC774C" w:rsidRPr="004411C4" w:rsidRDefault="00BC2833" w:rsidP="00EB4B83">
      <w:pPr>
        <w:ind w:firstLine="357"/>
        <w:rPr>
          <w:rFonts w:cs="Arial,Bold"/>
          <w:bCs/>
          <w:color w:val="000000"/>
          <w:lang w:val="pt-PT"/>
        </w:rPr>
      </w:pPr>
      <w:r>
        <w:rPr>
          <w:rFonts w:cs="Arial,Bold"/>
          <w:bCs/>
          <w:color w:val="000000"/>
          <w:lang w:val="pt-PT"/>
        </w:rPr>
        <w:t xml:space="preserve">Como podemos observar os dados com a pontuação dados pela aluna encontram-se inseridos de forma a uma multiplicação fácil com a tabela </w:t>
      </w:r>
      <w:proofErr w:type="spellStart"/>
      <w:r>
        <w:rPr>
          <w:rFonts w:cs="Arial,Bold"/>
          <w:bCs/>
          <w:color w:val="000000"/>
          <w:lang w:val="pt-PT"/>
        </w:rPr>
        <w:t>boleana</w:t>
      </w:r>
      <w:proofErr w:type="spellEnd"/>
      <w:r>
        <w:rPr>
          <w:rFonts w:cs="Arial,Bold"/>
          <w:bCs/>
          <w:color w:val="000000"/>
          <w:lang w:val="pt-PT"/>
        </w:rPr>
        <w:t>.</w:t>
      </w:r>
    </w:p>
    <w:p w:rsidR="00FC774C" w:rsidRDefault="00BC2833" w:rsidP="004411C4">
      <w:pPr>
        <w:pStyle w:val="seccao"/>
        <w:numPr>
          <w:ilvl w:val="0"/>
          <w:numId w:val="2"/>
        </w:numPr>
        <w:spacing w:before="480"/>
        <w:rPr>
          <w:bCs/>
        </w:rPr>
      </w:pPr>
      <w:bookmarkStart w:id="18" w:name="_Toc41821694"/>
      <w:proofErr w:type="spellStart"/>
      <w:r>
        <w:rPr>
          <w:bCs/>
        </w:rPr>
        <w:lastRenderedPageBreak/>
        <w:t>Tabela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Boleana</w:t>
      </w:r>
      <w:bookmarkEnd w:id="18"/>
      <w:proofErr w:type="spellEnd"/>
    </w:p>
    <w:p w:rsidR="00BC2833" w:rsidRDefault="00BC2833" w:rsidP="00BC2833">
      <w:pPr>
        <w:pStyle w:val="seccao"/>
        <w:numPr>
          <w:ilvl w:val="0"/>
          <w:numId w:val="0"/>
        </w:numPr>
        <w:spacing w:before="480"/>
        <w:ind w:left="502"/>
        <w:rPr>
          <w:bCs/>
        </w:rPr>
      </w:pPr>
      <w:bookmarkStart w:id="19" w:name="_Toc41821695"/>
      <w:r w:rsidRPr="00BC2833">
        <w:rPr>
          <w:bCs/>
        </w:rPr>
        <w:drawing>
          <wp:inline distT="0" distB="0" distL="0" distR="0" wp14:anchorId="52428EC4" wp14:editId="7D528E17">
            <wp:extent cx="5386070" cy="2044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FC774C" w:rsidRDefault="00BC2833" w:rsidP="001053EF">
      <w:pPr>
        <w:jc w:val="both"/>
        <w:rPr>
          <w:lang w:val="pt-PT"/>
        </w:rPr>
      </w:pPr>
      <w:r w:rsidRPr="00BC2833">
        <w:rPr>
          <w:lang w:val="pt-PT"/>
        </w:rPr>
        <w:t xml:space="preserve">A tabela </w:t>
      </w:r>
      <w:proofErr w:type="spellStart"/>
      <w:r w:rsidRPr="00BC2833">
        <w:rPr>
          <w:lang w:val="pt-PT"/>
        </w:rPr>
        <w:t>Boleana</w:t>
      </w:r>
      <w:proofErr w:type="spellEnd"/>
      <w:r w:rsidRPr="00BC2833">
        <w:rPr>
          <w:lang w:val="pt-PT"/>
        </w:rPr>
        <w:t xml:space="preserve"> tem as </w:t>
      </w:r>
      <w:r>
        <w:rPr>
          <w:lang w:val="pt-PT"/>
        </w:rPr>
        <w:t xml:space="preserve">mesmas dimensões que a Tabela de dados </w:t>
      </w:r>
      <w:proofErr w:type="spellStart"/>
      <w:r>
        <w:rPr>
          <w:lang w:val="pt-PT"/>
        </w:rPr>
        <w:t>incial</w:t>
      </w:r>
      <w:proofErr w:type="spellEnd"/>
      <w:r>
        <w:rPr>
          <w:lang w:val="pt-PT"/>
        </w:rPr>
        <w:t xml:space="preserve">, isto vai permitir uma multiplicação simples das células das mesmas. O facto de ser </w:t>
      </w:r>
      <w:proofErr w:type="spellStart"/>
      <w:r>
        <w:rPr>
          <w:lang w:val="pt-PT"/>
        </w:rPr>
        <w:t>boleana</w:t>
      </w:r>
      <w:proofErr w:type="spellEnd"/>
      <w:r>
        <w:rPr>
          <w:lang w:val="pt-PT"/>
        </w:rPr>
        <w:t xml:space="preserve"> deve-se ao facto de permitir uma representação e computação fácil do problema. Por exemplo estado selecionada a célula 1-1 significa que a escolha que </w:t>
      </w:r>
      <w:proofErr w:type="spellStart"/>
      <w:r>
        <w:rPr>
          <w:lang w:val="pt-PT"/>
        </w:rPr>
        <w:t>maximimiza</w:t>
      </w:r>
      <w:proofErr w:type="spellEnd"/>
      <w:r>
        <w:rPr>
          <w:lang w:val="pt-PT"/>
        </w:rPr>
        <w:t xml:space="preserve"> a pontuação é a aula de segunda das 6h até às 8h45 para a cadeira BS.</w:t>
      </w:r>
    </w:p>
    <w:p w:rsidR="00BC2833" w:rsidRDefault="00BC2833" w:rsidP="001053EF">
      <w:pPr>
        <w:jc w:val="both"/>
        <w:rPr>
          <w:lang w:val="pt-PT"/>
        </w:rPr>
      </w:pPr>
      <w:r>
        <w:rPr>
          <w:lang w:val="pt-PT"/>
        </w:rPr>
        <w:t>Com esta representação podemos concluir que a nossa função de maximização será dada por:</w:t>
      </w:r>
    </w:p>
    <w:p w:rsidR="00BC2833" w:rsidRPr="00AD7016" w:rsidRDefault="00BC2833" w:rsidP="001053EF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lang w:val="pt-PT"/>
                </w:rPr>
                <m:t>i=1</m:t>
              </m:r>
            </m:sub>
            <m:sup>
              <m:r>
                <w:rPr>
                  <w:rFonts w:ascii="Cambria Math" w:hAnsi="Cambria Math"/>
                  <w:lang w:val="pt-PT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PT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pt-PT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 xml:space="preserve">, </m:t>
              </m:r>
            </m:e>
          </m:nary>
        </m:oMath>
      </m:oMathPara>
    </w:p>
    <w:p w:rsidR="00AD7016" w:rsidRPr="00BC2833" w:rsidRDefault="00AD7016" w:rsidP="001053EF">
      <w:pPr>
        <w:jc w:val="both"/>
        <w:rPr>
          <w:lang w:val="pt-PT"/>
        </w:rPr>
      </w:pPr>
      <w:r>
        <w:rPr>
          <w:lang w:val="pt-PT"/>
        </w:rPr>
        <w:t>Na qual p representa os pontos das aulas dados na tabela 1 e x representa os valores 1 e 0 da tabela 2.</w:t>
      </w:r>
    </w:p>
    <w:p w:rsidR="008907E1" w:rsidRDefault="008907E1" w:rsidP="001053EF">
      <w:pPr>
        <w:jc w:val="both"/>
        <w:rPr>
          <w:lang w:val="pt-PT"/>
        </w:rPr>
      </w:pPr>
    </w:p>
    <w:p w:rsidR="00AD7016" w:rsidRDefault="00AD7016" w:rsidP="00AD7016">
      <w:pPr>
        <w:pStyle w:val="seccao"/>
        <w:numPr>
          <w:ilvl w:val="0"/>
          <w:numId w:val="2"/>
        </w:numPr>
        <w:spacing w:before="480"/>
        <w:rPr>
          <w:bCs/>
        </w:rPr>
      </w:pPr>
      <w:bookmarkStart w:id="20" w:name="_Toc41821696"/>
      <w:proofErr w:type="spellStart"/>
      <w:r w:rsidRPr="00AD7016">
        <w:rPr>
          <w:bCs/>
        </w:rPr>
        <w:t>Restrições</w:t>
      </w:r>
      <w:bookmarkEnd w:id="20"/>
      <w:proofErr w:type="spellEnd"/>
    </w:p>
    <w:p w:rsidR="00AD7016" w:rsidRDefault="00AD7016" w:rsidP="00AD7016">
      <w:pPr>
        <w:pStyle w:val="seccao"/>
        <w:numPr>
          <w:ilvl w:val="0"/>
          <w:numId w:val="0"/>
        </w:numPr>
        <w:spacing w:before="480"/>
        <w:rPr>
          <w:bCs/>
        </w:rPr>
      </w:pPr>
    </w:p>
    <w:p w:rsidR="00AD7016" w:rsidRDefault="00AD7016" w:rsidP="00AD7016">
      <w:pPr>
        <w:rPr>
          <w:lang w:val="pt-PT"/>
        </w:rPr>
      </w:pPr>
      <w:r w:rsidRPr="00AD7016">
        <w:rPr>
          <w:lang w:val="pt-PT"/>
        </w:rPr>
        <w:t>Para obtermos uma solução cor</w:t>
      </w:r>
      <w:r>
        <w:rPr>
          <w:lang w:val="pt-PT"/>
        </w:rPr>
        <w:t>reta para o problema temos agora que encontrar e inserir na formulação as restrições do problema. Para o problema apresentados foram encontradas as seguintes restrições:</w:t>
      </w:r>
    </w:p>
    <w:p w:rsidR="00AD7016" w:rsidRDefault="00AD7016" w:rsidP="00AD7016">
      <w:pPr>
        <w:pStyle w:val="PargrafodaLista"/>
        <w:numPr>
          <w:ilvl w:val="2"/>
          <w:numId w:val="22"/>
        </w:numPr>
        <w:rPr>
          <w:lang w:val="pt-PT"/>
        </w:rPr>
      </w:pPr>
      <w:r>
        <w:rPr>
          <w:lang w:val="pt-PT"/>
        </w:rPr>
        <w:t>As cadeiras BS e IF têm obrigatoriamente que ser escolhidas;</w:t>
      </w:r>
    </w:p>
    <w:p w:rsidR="00AD7016" w:rsidRDefault="00AD7016" w:rsidP="00AD7016">
      <w:pPr>
        <w:pStyle w:val="PargrafodaLista"/>
        <w:numPr>
          <w:ilvl w:val="2"/>
          <w:numId w:val="22"/>
        </w:numPr>
        <w:rPr>
          <w:lang w:val="pt-PT"/>
        </w:rPr>
      </w:pPr>
      <w:r>
        <w:rPr>
          <w:lang w:val="pt-PT"/>
        </w:rPr>
        <w:t>Apenas pode ser escolhida uma aula por bloco horário em cada dia</w:t>
      </w:r>
    </w:p>
    <w:p w:rsidR="00AD7016" w:rsidRDefault="00AD7016" w:rsidP="00AD7016">
      <w:pPr>
        <w:pStyle w:val="PargrafodaLista"/>
        <w:numPr>
          <w:ilvl w:val="2"/>
          <w:numId w:val="22"/>
        </w:numPr>
        <w:rPr>
          <w:lang w:val="pt-PT"/>
        </w:rPr>
      </w:pPr>
      <w:r>
        <w:rPr>
          <w:lang w:val="pt-PT"/>
        </w:rPr>
        <w:t>Apenas podemos escolher uma aula para cada cadeira</w:t>
      </w:r>
    </w:p>
    <w:p w:rsidR="00AD7016" w:rsidRDefault="00AD7016" w:rsidP="00AD7016">
      <w:pPr>
        <w:pStyle w:val="PargrafodaLista"/>
        <w:numPr>
          <w:ilvl w:val="2"/>
          <w:numId w:val="22"/>
        </w:numPr>
        <w:rPr>
          <w:lang w:val="pt-PT"/>
        </w:rPr>
      </w:pPr>
      <w:r>
        <w:rPr>
          <w:lang w:val="pt-PT"/>
        </w:rPr>
        <w:t>Apenas podemos escolher 5 cadeiras</w:t>
      </w:r>
    </w:p>
    <w:p w:rsidR="00F5503D" w:rsidRDefault="00AD7016" w:rsidP="00AD7016">
      <w:pPr>
        <w:rPr>
          <w:lang w:val="pt-PT"/>
        </w:rPr>
      </w:pPr>
      <w:r>
        <w:rPr>
          <w:lang w:val="pt-PT"/>
        </w:rPr>
        <w:t xml:space="preserve">Estas restrições foram colocadas na </w:t>
      </w:r>
      <w:r w:rsidR="00F5503D">
        <w:rPr>
          <w:lang w:val="pt-PT"/>
        </w:rPr>
        <w:t>segunda tabela, ficando assim apresentada:</w:t>
      </w:r>
    </w:p>
    <w:p w:rsidR="00AD7016" w:rsidRPr="00AD7016" w:rsidRDefault="00AD7016" w:rsidP="00AD7016">
      <w:pPr>
        <w:rPr>
          <w:lang w:val="pt-PT"/>
        </w:rPr>
      </w:pPr>
      <w:r>
        <w:rPr>
          <w:lang w:val="pt-PT"/>
        </w:rPr>
        <w:t xml:space="preserve"> </w:t>
      </w:r>
    </w:p>
    <w:p w:rsidR="00AD7016" w:rsidRDefault="00AD7016" w:rsidP="00AD7016">
      <w:pPr>
        <w:ind w:left="142"/>
        <w:rPr>
          <w:lang w:val="pt-PT"/>
        </w:rPr>
      </w:pPr>
    </w:p>
    <w:p w:rsidR="00AD7016" w:rsidRDefault="00F5503D" w:rsidP="00AD7016">
      <w:pPr>
        <w:rPr>
          <w:lang w:val="pt-PT"/>
        </w:rPr>
      </w:pPr>
      <w:r w:rsidRPr="00F5503D">
        <w:rPr>
          <w:lang w:val="pt-PT"/>
        </w:rPr>
        <w:lastRenderedPageBreak/>
        <w:drawing>
          <wp:inline distT="0" distB="0" distL="0" distR="0" wp14:anchorId="2734E3B5" wp14:editId="339679CC">
            <wp:extent cx="5386070" cy="2005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3D" w:rsidRDefault="00F5503D" w:rsidP="00AD7016">
      <w:pPr>
        <w:rPr>
          <w:lang w:val="pt-PT"/>
        </w:rPr>
      </w:pPr>
    </w:p>
    <w:p w:rsidR="00F5503D" w:rsidRDefault="00F5503D" w:rsidP="00AD7016">
      <w:pPr>
        <w:rPr>
          <w:lang w:val="pt-PT"/>
        </w:rPr>
      </w:pPr>
    </w:p>
    <w:p w:rsidR="00F5503D" w:rsidRDefault="00F5503D" w:rsidP="00F5503D">
      <w:pPr>
        <w:ind w:left="340"/>
        <w:rPr>
          <w:lang w:val="pt-PT"/>
        </w:rPr>
      </w:pPr>
      <w:r>
        <w:rPr>
          <w:lang w:val="pt-PT"/>
        </w:rPr>
        <w:t xml:space="preserve">Com todos os dados apresentados e restrições colocadas no solver do </w:t>
      </w:r>
      <w:proofErr w:type="spellStart"/>
      <w:proofErr w:type="gramStart"/>
      <w:r>
        <w:rPr>
          <w:lang w:val="pt-PT"/>
        </w:rPr>
        <w:t>excel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podemos proceder para  a computação do problema tentando maximizar a célula com a função </w:t>
      </w:r>
      <w:r w:rsidRPr="00F5503D">
        <w:rPr>
          <w:lang w:val="pt-PT"/>
        </w:rPr>
        <w:t>=SOMARPRODUTO(</w:t>
      </w:r>
      <w:r>
        <w:rPr>
          <w:lang w:val="pt-PT"/>
        </w:rPr>
        <w:t>[matriz1]</w:t>
      </w:r>
      <w:r w:rsidRPr="00F5503D">
        <w:rPr>
          <w:lang w:val="pt-PT"/>
        </w:rPr>
        <w:t>;</w:t>
      </w:r>
      <w:r>
        <w:rPr>
          <w:lang w:val="pt-PT"/>
        </w:rPr>
        <w:t>[matriz2]</w:t>
      </w:r>
      <w:r w:rsidRPr="00F5503D">
        <w:rPr>
          <w:lang w:val="pt-PT"/>
        </w:rPr>
        <w:t>)</w:t>
      </w:r>
      <w:r>
        <w:rPr>
          <w:lang w:val="pt-PT"/>
        </w:rPr>
        <w:t xml:space="preserve"> </w:t>
      </w:r>
    </w:p>
    <w:p w:rsidR="00F5503D" w:rsidRDefault="00F5503D" w:rsidP="00F5503D">
      <w:pPr>
        <w:ind w:left="340"/>
        <w:rPr>
          <w:lang w:val="pt-PT"/>
        </w:rPr>
      </w:pPr>
    </w:p>
    <w:p w:rsidR="00F5503D" w:rsidRDefault="00F5503D" w:rsidP="00F5503D">
      <w:pPr>
        <w:ind w:left="340"/>
        <w:rPr>
          <w:lang w:val="pt-PT"/>
        </w:rPr>
      </w:pPr>
    </w:p>
    <w:p w:rsidR="00F5503D" w:rsidRPr="00F5503D" w:rsidRDefault="00F5503D" w:rsidP="00F5503D">
      <w:pPr>
        <w:ind w:left="340"/>
        <w:rPr>
          <w:lang w:val="pt-PT"/>
        </w:rPr>
        <w:sectPr w:rsidR="00F5503D" w:rsidRPr="00F5503D" w:rsidSect="00C464DC">
          <w:headerReference w:type="even" r:id="rId15"/>
          <w:headerReference w:type="default" r:id="rId16"/>
          <w:footerReference w:type="default" r:id="rId17"/>
          <w:pgSz w:w="11907" w:h="16840" w:code="9"/>
          <w:pgMar w:top="1418" w:right="1440" w:bottom="1418" w:left="1985" w:header="284" w:footer="720" w:gutter="0"/>
          <w:pgNumType w:start="1"/>
          <w:cols w:space="720"/>
          <w:titlePg/>
        </w:sectPr>
      </w:pPr>
      <w:r>
        <w:rPr>
          <w:lang w:val="pt-PT"/>
        </w:rPr>
        <w:t xml:space="preserve">A resolução para este problema pode ser encontrada na primeira aba do documento </w:t>
      </w:r>
      <w:proofErr w:type="spellStart"/>
      <w:r>
        <w:rPr>
          <w:lang w:val="pt-PT"/>
        </w:rPr>
        <w:t>excel</w:t>
      </w:r>
      <w:proofErr w:type="spellEnd"/>
      <w:r>
        <w:rPr>
          <w:lang w:val="pt-PT"/>
        </w:rPr>
        <w:t xml:space="preserve"> enviada em conjunto com este documento.</w:t>
      </w:r>
    </w:p>
    <w:p w:rsidR="008907E1" w:rsidRPr="00BC2833" w:rsidRDefault="008907E1" w:rsidP="001053EF">
      <w:pPr>
        <w:jc w:val="both"/>
        <w:rPr>
          <w:lang w:val="pt-PT"/>
        </w:rPr>
      </w:pPr>
    </w:p>
    <w:p w:rsidR="00FC774C" w:rsidRDefault="00A57BA8" w:rsidP="00394141">
      <w:pPr>
        <w:pStyle w:val="Ttulo1"/>
        <w:tabs>
          <w:tab w:val="left" w:pos="5812"/>
        </w:tabs>
        <w:rPr>
          <w:lang w:val="pt-PT"/>
        </w:rPr>
      </w:pPr>
      <w:bookmarkStart w:id="21" w:name="_Toc41821697"/>
      <w:r>
        <w:rPr>
          <w:lang w:val="pt-PT"/>
        </w:rPr>
        <w:t>Aula Online</w:t>
      </w:r>
      <w:bookmarkEnd w:id="21"/>
    </w:p>
    <w:p w:rsidR="00A57BA8" w:rsidRDefault="00A57BA8" w:rsidP="00A57BA8">
      <w:pPr>
        <w:rPr>
          <w:lang w:val="pt-PT"/>
        </w:rPr>
      </w:pPr>
      <w:r>
        <w:rPr>
          <w:lang w:val="pt-PT"/>
        </w:rPr>
        <w:t xml:space="preserve">A resolução do segundo problema é exatamente igual à resolução do primeiro </w:t>
      </w:r>
      <w:proofErr w:type="spellStart"/>
      <w:r>
        <w:rPr>
          <w:lang w:val="pt-PT"/>
        </w:rPr>
        <w:t>excepto</w:t>
      </w:r>
      <w:proofErr w:type="spellEnd"/>
      <w:r>
        <w:rPr>
          <w:lang w:val="pt-PT"/>
        </w:rPr>
        <w:t xml:space="preserve"> que com a inserção da aula online à cadeira BS com 5 pontos, aula essa que, sendo online não padece da restrição de apenas se poder escolher uma nesse horário (uma </w:t>
      </w:r>
      <w:proofErr w:type="spellStart"/>
      <w:r>
        <w:rPr>
          <w:lang w:val="pt-PT"/>
        </w:rPr>
        <w:t>ves</w:t>
      </w:r>
      <w:proofErr w:type="spellEnd"/>
      <w:r>
        <w:rPr>
          <w:lang w:val="pt-PT"/>
        </w:rPr>
        <w:t xml:space="preserve"> que na realidade não tem horário definido.</w:t>
      </w:r>
    </w:p>
    <w:p w:rsidR="00A57BA8" w:rsidRDefault="00A57BA8" w:rsidP="00A57BA8">
      <w:pPr>
        <w:rPr>
          <w:lang w:val="pt-PT"/>
        </w:rPr>
      </w:pPr>
      <w:r>
        <w:rPr>
          <w:lang w:val="pt-PT"/>
        </w:rPr>
        <w:t>Assim a tabela de rating das aulas fica:</w:t>
      </w:r>
    </w:p>
    <w:p w:rsidR="00A57BA8" w:rsidRDefault="00A57BA8" w:rsidP="00A57BA8">
      <w:pPr>
        <w:rPr>
          <w:lang w:val="pt-PT"/>
        </w:rPr>
      </w:pPr>
      <w:r w:rsidRPr="00A57BA8">
        <w:rPr>
          <w:lang w:val="pt-PT"/>
        </w:rPr>
        <w:drawing>
          <wp:inline distT="0" distB="0" distL="0" distR="0" wp14:anchorId="7FB2428E" wp14:editId="0B02E745">
            <wp:extent cx="5386070" cy="25876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A8" w:rsidRDefault="00A57BA8" w:rsidP="00A57BA8">
      <w:pPr>
        <w:rPr>
          <w:lang w:val="pt-PT"/>
        </w:rPr>
      </w:pPr>
    </w:p>
    <w:p w:rsidR="00A57BA8" w:rsidRDefault="00A57BA8" w:rsidP="00A57BA8">
      <w:pPr>
        <w:rPr>
          <w:lang w:val="pt-PT"/>
        </w:rPr>
      </w:pPr>
      <w:r>
        <w:rPr>
          <w:lang w:val="pt-PT"/>
        </w:rPr>
        <w:t xml:space="preserve">E a tabela </w:t>
      </w:r>
      <w:proofErr w:type="spellStart"/>
      <w:r w:rsidR="00531F89">
        <w:rPr>
          <w:lang w:val="pt-PT"/>
        </w:rPr>
        <w:t>boleana</w:t>
      </w:r>
      <w:proofErr w:type="spellEnd"/>
      <w:r w:rsidR="00531F89">
        <w:rPr>
          <w:lang w:val="pt-PT"/>
        </w:rPr>
        <w:t xml:space="preserve"> de decisão com restrições fica:</w:t>
      </w:r>
    </w:p>
    <w:p w:rsidR="00531F89" w:rsidRDefault="00531F89" w:rsidP="00A57BA8">
      <w:pPr>
        <w:rPr>
          <w:lang w:val="pt-PT"/>
        </w:rPr>
      </w:pPr>
    </w:p>
    <w:p w:rsidR="00531F89" w:rsidRPr="00A57BA8" w:rsidRDefault="00531F89" w:rsidP="00A57BA8">
      <w:pPr>
        <w:rPr>
          <w:lang w:val="pt-PT"/>
        </w:rPr>
      </w:pPr>
    </w:p>
    <w:p w:rsidR="00A57BA8" w:rsidRDefault="00531F89" w:rsidP="00086C1E">
      <w:pPr>
        <w:pStyle w:val="frontmatterheadingstyle"/>
        <w:rPr>
          <w:lang w:val="pt-PT"/>
        </w:rPr>
      </w:pPr>
      <w:bookmarkStart w:id="22" w:name="_Toc41821698"/>
      <w:r w:rsidRPr="00531F89">
        <w:rPr>
          <w:lang w:val="pt-PT"/>
        </w:rPr>
        <w:lastRenderedPageBreak/>
        <w:drawing>
          <wp:inline distT="0" distB="0" distL="0" distR="0" wp14:anchorId="6AB314DA" wp14:editId="09C445E8">
            <wp:extent cx="5386070" cy="23355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531F89" w:rsidRDefault="00531F89" w:rsidP="00531F89">
      <w:pPr>
        <w:rPr>
          <w:lang w:val="pt-PT"/>
        </w:rPr>
      </w:pPr>
    </w:p>
    <w:p w:rsidR="00531F89" w:rsidRDefault="00531F89" w:rsidP="00531F89">
      <w:pPr>
        <w:rPr>
          <w:lang w:val="pt-PT"/>
        </w:rPr>
      </w:pPr>
      <w:r>
        <w:rPr>
          <w:lang w:val="pt-PT"/>
        </w:rPr>
        <w:t>Tendo ambas as tabelas e as restrições aplicadas, avançamos com a mesma função de maximização do primeiro problema, atualizando as células das matrizes para o novo valor.</w:t>
      </w:r>
    </w:p>
    <w:p w:rsidR="00531F89" w:rsidRDefault="00531F89" w:rsidP="00531F89">
      <w:pPr>
        <w:rPr>
          <w:lang w:val="pt-PT"/>
        </w:rPr>
      </w:pPr>
    </w:p>
    <w:p w:rsidR="00531F89" w:rsidRDefault="00531F89" w:rsidP="00531F89">
      <w:pPr>
        <w:rPr>
          <w:lang w:val="pt-PT"/>
        </w:rPr>
      </w:pPr>
      <w:r>
        <w:rPr>
          <w:lang w:val="pt-PT"/>
        </w:rPr>
        <w:t xml:space="preserve">Novamente a resolução para este problema pode ser encontrada na segunda aba do ficheiro de </w:t>
      </w:r>
      <w:proofErr w:type="spellStart"/>
      <w:r>
        <w:rPr>
          <w:lang w:val="pt-PT"/>
        </w:rPr>
        <w:t>exel</w:t>
      </w:r>
      <w:proofErr w:type="spellEnd"/>
      <w:r>
        <w:rPr>
          <w:lang w:val="pt-PT"/>
        </w:rPr>
        <w:t xml:space="preserve"> enviado em conjunto com este relatório.</w:t>
      </w:r>
    </w:p>
    <w:p w:rsidR="00531F89" w:rsidRDefault="00531F89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531F89" w:rsidRDefault="00531F89" w:rsidP="00531F89">
      <w:pPr>
        <w:pStyle w:val="Ttulo1"/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23" w:name="_Toc41821699"/>
      <w:r w:rsidR="00DD1640">
        <w:rPr>
          <w:lang w:val="pt-PT"/>
        </w:rPr>
        <w:t>Três</w:t>
      </w:r>
      <w:r>
        <w:rPr>
          <w:lang w:val="pt-PT"/>
        </w:rPr>
        <w:t xml:space="preserve"> dias por semana</w:t>
      </w:r>
      <w:bookmarkEnd w:id="23"/>
    </w:p>
    <w:p w:rsidR="00531F89" w:rsidRDefault="00531F89" w:rsidP="00531F89">
      <w:pPr>
        <w:rPr>
          <w:lang w:val="pt-PT"/>
        </w:rPr>
      </w:pPr>
    </w:p>
    <w:p w:rsidR="00531F89" w:rsidRDefault="00531F89" w:rsidP="00531F89">
      <w:pPr>
        <w:rPr>
          <w:lang w:val="pt-PT"/>
        </w:rPr>
      </w:pPr>
      <w:r>
        <w:rPr>
          <w:lang w:val="pt-PT"/>
        </w:rPr>
        <w:t>A resolução para este problema passa pela criação de uma nova tabela que faça a contagem do número de dias de aulas e restrinja esse número a 3, a tabela usada neste caso foi a seguinte:</w:t>
      </w:r>
    </w:p>
    <w:p w:rsidR="00531F89" w:rsidRDefault="00531F89" w:rsidP="00531F89">
      <w:pPr>
        <w:rPr>
          <w:lang w:val="pt-PT"/>
        </w:rPr>
      </w:pPr>
    </w:p>
    <w:p w:rsidR="00531F89" w:rsidRDefault="00531F89" w:rsidP="00531F89">
      <w:pPr>
        <w:rPr>
          <w:lang w:val="pt-PT"/>
        </w:rPr>
      </w:pPr>
      <w:r w:rsidRPr="00531F89">
        <w:rPr>
          <w:lang w:val="pt-PT"/>
        </w:rPr>
        <w:drawing>
          <wp:inline distT="0" distB="0" distL="0" distR="0" wp14:anchorId="5B885DB2" wp14:editId="46392118">
            <wp:extent cx="3492500" cy="20447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9" w:rsidRDefault="00531F89" w:rsidP="00531F89">
      <w:pPr>
        <w:rPr>
          <w:lang w:val="pt-PT"/>
        </w:rPr>
      </w:pPr>
    </w:p>
    <w:p w:rsidR="00531F89" w:rsidRDefault="00531F89" w:rsidP="00531F89">
      <w:pPr>
        <w:rPr>
          <w:lang w:val="pt-PT"/>
        </w:rPr>
      </w:pPr>
      <w:r>
        <w:rPr>
          <w:lang w:val="pt-PT"/>
        </w:rPr>
        <w:t xml:space="preserve">Nesta tabela a coluna </w:t>
      </w:r>
      <w:proofErr w:type="spellStart"/>
      <w:r>
        <w:rPr>
          <w:lang w:val="pt-PT"/>
        </w:rPr>
        <w:t>Number</w:t>
      </w:r>
      <w:proofErr w:type="spellEnd"/>
      <w:r>
        <w:rPr>
          <w:lang w:val="pt-PT"/>
        </w:rPr>
        <w:t xml:space="preserve"> os Classes conta, para cada dia o número de aulas presentes no horário da aluna, e a coluna Is </w:t>
      </w:r>
      <w:proofErr w:type="spellStart"/>
      <w:r>
        <w:rPr>
          <w:lang w:val="pt-PT"/>
        </w:rPr>
        <w:t>School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Day</w:t>
      </w:r>
      <w:proofErr w:type="spellEnd"/>
      <w:r>
        <w:rPr>
          <w:lang w:val="pt-PT"/>
        </w:rPr>
        <w:t xml:space="preserve"> utiliza a função SE para escrever um 1 ou um 0 se a célula adjacente contiver algum valor superior a 0 sendo escrita como =</w:t>
      </w:r>
      <w:proofErr w:type="gramStart"/>
      <w:r>
        <w:rPr>
          <w:lang w:val="pt-PT"/>
        </w:rPr>
        <w:t>SE(</w:t>
      </w:r>
      <w:proofErr w:type="gramEnd"/>
      <w:r>
        <w:rPr>
          <w:lang w:val="pt-PT"/>
        </w:rPr>
        <w:t>CELULA</w:t>
      </w:r>
      <w:r w:rsidR="0030204E">
        <w:rPr>
          <w:lang w:val="pt-PT"/>
        </w:rPr>
        <w:t>_ADJACENTE &gt;= 1; 1; 0)</w:t>
      </w:r>
      <w:r>
        <w:rPr>
          <w:lang w:val="pt-PT"/>
        </w:rPr>
        <w:t xml:space="preserve">  </w:t>
      </w:r>
    </w:p>
    <w:p w:rsidR="0030204E" w:rsidRDefault="0030204E" w:rsidP="00531F89">
      <w:pPr>
        <w:rPr>
          <w:lang w:val="pt-PT"/>
        </w:rPr>
      </w:pPr>
    </w:p>
    <w:p w:rsidR="0030204E" w:rsidRDefault="0030204E" w:rsidP="00531F89">
      <w:pPr>
        <w:rPr>
          <w:lang w:val="pt-PT"/>
        </w:rPr>
      </w:pPr>
    </w:p>
    <w:p w:rsidR="0030204E" w:rsidRDefault="0030204E" w:rsidP="00531F89">
      <w:pPr>
        <w:rPr>
          <w:lang w:val="pt-PT"/>
        </w:rPr>
      </w:pPr>
      <w:r>
        <w:rPr>
          <w:lang w:val="pt-PT"/>
        </w:rPr>
        <w:t xml:space="preserve">Inserindo a nova restrição na qual o total da soma dos dias de aulas não pode ser superior a 3 ao problema chegamos à solução, no entanto na resolução realizada verificamos que o computador não consegue encontrar solução para o problema apresentado quer utilizando como base as tabelas do problema1 ou as tabelas do problema2. </w:t>
      </w:r>
    </w:p>
    <w:p w:rsidR="0030204E" w:rsidRDefault="0030204E" w:rsidP="00531F89">
      <w:pPr>
        <w:rPr>
          <w:lang w:val="pt-PT"/>
        </w:rPr>
      </w:pPr>
    </w:p>
    <w:p w:rsidR="0030204E" w:rsidRPr="00531F89" w:rsidRDefault="0030204E" w:rsidP="00531F89">
      <w:pPr>
        <w:rPr>
          <w:lang w:val="pt-PT"/>
        </w:rPr>
        <w:sectPr w:rsidR="0030204E" w:rsidRPr="00531F89" w:rsidSect="00F84B72">
          <w:headerReference w:type="first" r:id="rId21"/>
          <w:pgSz w:w="11907" w:h="16840" w:code="9"/>
          <w:pgMar w:top="1418" w:right="1440" w:bottom="1418" w:left="1985" w:header="284" w:footer="720" w:gutter="0"/>
          <w:cols w:space="720"/>
          <w:titlePg/>
        </w:sectPr>
      </w:pPr>
      <w:r>
        <w:rPr>
          <w:lang w:val="pt-PT"/>
        </w:rPr>
        <w:t xml:space="preserve">Novamente esta resolução pode ser encontrada na terceira aba do ficheiro de </w:t>
      </w:r>
      <w:proofErr w:type="spellStart"/>
      <w:r>
        <w:rPr>
          <w:lang w:val="pt-PT"/>
        </w:rPr>
        <w:t>exel</w:t>
      </w:r>
      <w:proofErr w:type="spellEnd"/>
      <w:r>
        <w:rPr>
          <w:lang w:val="pt-PT"/>
        </w:rPr>
        <w:t xml:space="preserve"> enviada em conjunto com este relatório </w:t>
      </w:r>
    </w:p>
    <w:p w:rsidR="0030204E" w:rsidRDefault="0030204E" w:rsidP="00086C1E">
      <w:pPr>
        <w:pStyle w:val="frontmatterheadingstyle"/>
        <w:rPr>
          <w:lang w:val="pt-PT"/>
        </w:rPr>
      </w:pPr>
      <w:bookmarkStart w:id="24" w:name="referencias"/>
      <w:bookmarkStart w:id="25" w:name="_Toc41821700"/>
      <w:bookmarkEnd w:id="24"/>
      <w:r>
        <w:rPr>
          <w:lang w:val="pt-PT"/>
        </w:rPr>
        <w:lastRenderedPageBreak/>
        <w:t>Anexos:</w:t>
      </w:r>
      <w:bookmarkEnd w:id="25"/>
    </w:p>
    <w:p w:rsidR="0030204E" w:rsidRDefault="0030204E" w:rsidP="0030204E">
      <w:pPr>
        <w:pStyle w:val="Subttulo"/>
        <w:rPr>
          <w:lang w:val="pt-PT"/>
        </w:rPr>
      </w:pPr>
      <w:r>
        <w:rPr>
          <w:lang w:val="pt-PT"/>
        </w:rPr>
        <w:t>Folha 1:</w:t>
      </w:r>
    </w:p>
    <w:p w:rsidR="0030204E" w:rsidRPr="0030204E" w:rsidRDefault="0030204E" w:rsidP="0030204E">
      <w:pPr>
        <w:rPr>
          <w:lang w:val="pt-PT"/>
        </w:rPr>
      </w:pPr>
    </w:p>
    <w:p w:rsidR="0030204E" w:rsidRPr="0030204E" w:rsidRDefault="0030204E" w:rsidP="0030204E">
      <w:pPr>
        <w:rPr>
          <w:lang w:val="pt-PT"/>
        </w:rPr>
      </w:pPr>
      <w:r w:rsidRPr="0030204E">
        <w:rPr>
          <w:lang w:val="pt-PT"/>
        </w:rPr>
        <w:drawing>
          <wp:inline distT="0" distB="0" distL="0" distR="0" wp14:anchorId="17D09E1C" wp14:editId="7B93C841">
            <wp:extent cx="5386070" cy="437451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55" w:rsidRDefault="00F31655" w:rsidP="00086C1E">
      <w:pPr>
        <w:ind w:left="720" w:hanging="720"/>
        <w:rPr>
          <w:rFonts w:cs="Arial,Bold"/>
          <w:bCs/>
          <w:color w:val="000000"/>
          <w:lang w:val="pt-PT"/>
        </w:rPr>
      </w:pPr>
    </w:p>
    <w:p w:rsidR="0030204E" w:rsidRDefault="0030204E" w:rsidP="0030204E">
      <w:pPr>
        <w:pStyle w:val="Subttulo"/>
        <w:rPr>
          <w:lang w:val="pt-PT"/>
        </w:rPr>
      </w:pPr>
    </w:p>
    <w:p w:rsidR="0030204E" w:rsidRDefault="0030204E" w:rsidP="0030204E">
      <w:pPr>
        <w:pStyle w:val="Subttulo"/>
        <w:rPr>
          <w:lang w:val="pt-PT"/>
        </w:rPr>
      </w:pPr>
    </w:p>
    <w:p w:rsidR="0030204E" w:rsidRDefault="0030204E" w:rsidP="0030204E">
      <w:pPr>
        <w:pStyle w:val="Subttulo"/>
        <w:rPr>
          <w:lang w:val="pt-PT"/>
        </w:rPr>
      </w:pPr>
    </w:p>
    <w:p w:rsidR="0030204E" w:rsidRPr="0030204E" w:rsidRDefault="0030204E" w:rsidP="0030204E">
      <w:pPr>
        <w:spacing w:line="240" w:lineRule="auto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30204E" w:rsidRDefault="0030204E" w:rsidP="0030204E">
      <w:pPr>
        <w:pStyle w:val="Subttulo"/>
        <w:rPr>
          <w:lang w:val="pt-PT"/>
        </w:rPr>
      </w:pPr>
      <w:r>
        <w:rPr>
          <w:lang w:val="pt-PT"/>
        </w:rPr>
        <w:lastRenderedPageBreak/>
        <w:t>Folha 2:</w:t>
      </w:r>
    </w:p>
    <w:p w:rsidR="0030204E" w:rsidRDefault="0030204E" w:rsidP="0030204E">
      <w:pPr>
        <w:rPr>
          <w:lang w:val="pt-PT"/>
        </w:rPr>
      </w:pPr>
      <w:r w:rsidRPr="0030204E">
        <w:rPr>
          <w:lang w:val="pt-PT"/>
        </w:rPr>
        <w:drawing>
          <wp:inline distT="0" distB="0" distL="0" distR="0" wp14:anchorId="1B8CACBC" wp14:editId="23267322">
            <wp:extent cx="5386070" cy="4930775"/>
            <wp:effectExtent l="0" t="0" r="0" b="0"/>
            <wp:docPr id="19" name="Imagem 19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E" w:rsidRDefault="0030204E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:rsidR="0030204E" w:rsidRDefault="0030204E" w:rsidP="0030204E">
      <w:pPr>
        <w:pStyle w:val="Subttulo"/>
        <w:rPr>
          <w:lang w:val="pt-PT"/>
        </w:rPr>
      </w:pPr>
      <w:r>
        <w:rPr>
          <w:lang w:val="pt-PT"/>
        </w:rPr>
        <w:lastRenderedPageBreak/>
        <w:t>Folha 3</w:t>
      </w:r>
    </w:p>
    <w:p w:rsidR="0030204E" w:rsidRPr="0030204E" w:rsidRDefault="0030204E" w:rsidP="0030204E">
      <w:pPr>
        <w:rPr>
          <w:lang w:val="pt-PT"/>
        </w:rPr>
      </w:pPr>
      <w:r w:rsidRPr="0030204E">
        <w:rPr>
          <w:lang w:val="pt-PT"/>
        </w:rPr>
        <w:drawing>
          <wp:inline distT="0" distB="0" distL="0" distR="0" wp14:anchorId="6EB3856E" wp14:editId="235DB389">
            <wp:extent cx="5386070" cy="7042150"/>
            <wp:effectExtent l="0" t="0" r="0" b="635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4E" w:rsidRPr="0030204E" w:rsidSect="00F84B72"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3682" w:rsidRDefault="00363682">
      <w:r>
        <w:separator/>
      </w:r>
    </w:p>
  </w:endnote>
  <w:endnote w:type="continuationSeparator" w:id="0">
    <w:p w:rsidR="00363682" w:rsidRDefault="0036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,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D65E5C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67C4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644478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67C49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3682" w:rsidRDefault="00363682">
      <w:r>
        <w:separator/>
      </w:r>
    </w:p>
  </w:footnote>
  <w:footnote w:type="continuationSeparator" w:id="0">
    <w:p w:rsidR="00363682" w:rsidRDefault="00363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FB4060">
    <w:pPr>
      <w:pStyle w:val="Cabealho"/>
      <w:jc w:val="right"/>
      <w:rPr>
        <w:lang w:val="pt-PT"/>
      </w:rPr>
    </w:pPr>
  </w:p>
  <w:p w:rsidR="00A01E71" w:rsidRDefault="00A01E71">
    <w:pPr>
      <w:pStyle w:val="Cabealho"/>
      <w:rPr>
        <w:lang w:val="pt-PT"/>
      </w:rPr>
    </w:pPr>
  </w:p>
  <w:p w:rsidR="00A01E71" w:rsidRPr="00C00D36" w:rsidRDefault="00A01E71" w:rsidP="00C00D36">
    <w:pPr>
      <w:pStyle w:val="Cabealho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FB4060">
    <w:pPr>
      <w:pStyle w:val="Cabealho"/>
      <w:tabs>
        <w:tab w:val="clear" w:pos="4320"/>
      </w:tabs>
      <w:ind w:right="-2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3B05ED">
    <w:pPr>
      <w:pStyle w:val="Cabealho"/>
      <w:ind w:right="360"/>
      <w:rPr>
        <w:lang w:val="pt-PT"/>
      </w:rPr>
    </w:pPr>
  </w:p>
  <w:p w:rsidR="00F5503D" w:rsidRPr="002345C4" w:rsidRDefault="00A01E71" w:rsidP="00F5503D">
    <w:pPr>
      <w:pStyle w:val="seccao"/>
      <w:numPr>
        <w:ilvl w:val="0"/>
        <w:numId w:val="0"/>
      </w:numPr>
      <w:spacing w:before="480"/>
      <w:ind w:right="260"/>
      <w:jc w:val="right"/>
      <w:rPr>
        <w:rStyle w:val="Nmerodepgina"/>
        <w:b w:val="0"/>
        <w:szCs w:val="18"/>
      </w:rPr>
    </w:pPr>
    <w:r>
      <w:rPr>
        <w:rStyle w:val="Nmerodepgina"/>
        <w:b w:val="0"/>
        <w:szCs w:val="18"/>
      </w:rPr>
      <w:t xml:space="preserve">    </w:t>
    </w:r>
  </w:p>
  <w:p w:rsidR="00A01E71" w:rsidRPr="002345C4" w:rsidRDefault="00A01E71" w:rsidP="00630B2F">
    <w:pPr>
      <w:pStyle w:val="seccao"/>
      <w:numPr>
        <w:ilvl w:val="0"/>
        <w:numId w:val="0"/>
      </w:numPr>
      <w:spacing w:before="480"/>
      <w:ind w:right="260"/>
      <w:jc w:val="right"/>
      <w:rPr>
        <w:b w:val="0"/>
        <w:sz w:val="18"/>
        <w:szCs w:val="18"/>
        <w:lang w:val="pt-PT"/>
      </w:rPr>
    </w:pPr>
    <w:r w:rsidRPr="002345C4">
      <w:rPr>
        <w:rStyle w:val="Nmerodepgina"/>
        <w:b w:val="0"/>
        <w:szCs w:val="18"/>
      </w:rPr>
      <w:t xml:space="preserve"> </w:t>
    </w:r>
    <w:r w:rsidRPr="002345C4">
      <w:rPr>
        <w:rStyle w:val="Nmerodepgina"/>
        <w:b w:val="0"/>
        <w:szCs w:val="18"/>
      </w:rPr>
      <w:fldChar w:fldCharType="begin"/>
    </w:r>
    <w:r w:rsidRPr="002345C4">
      <w:rPr>
        <w:rStyle w:val="Nmerodepgina"/>
        <w:b w:val="0"/>
        <w:szCs w:val="18"/>
      </w:rPr>
      <w:instrText xml:space="preserve"> PAGE </w:instrText>
    </w:r>
    <w:r w:rsidRPr="002345C4">
      <w:rPr>
        <w:rStyle w:val="Nmerodepgina"/>
        <w:b w:val="0"/>
        <w:szCs w:val="18"/>
      </w:rPr>
      <w:fldChar w:fldCharType="separate"/>
    </w:r>
    <w:r w:rsidR="00867C49">
      <w:rPr>
        <w:rStyle w:val="Nmerodepgina"/>
        <w:b w:val="0"/>
        <w:noProof/>
        <w:szCs w:val="18"/>
      </w:rPr>
      <w:t>3</w:t>
    </w:r>
    <w:r w:rsidRPr="002345C4">
      <w:rPr>
        <w:rStyle w:val="Nmerodepgina"/>
        <w:b w:val="0"/>
        <w:szCs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1E71" w:rsidRDefault="00A01E71" w:rsidP="00D934B7">
    <w:pPr>
      <w:pStyle w:val="Cabealho"/>
      <w:ind w:right="360"/>
      <w:rPr>
        <w:lang w:val="pt-PT"/>
      </w:rPr>
    </w:pPr>
  </w:p>
  <w:p w:rsidR="00A01E71" w:rsidRPr="00C00D36" w:rsidRDefault="00A01E71" w:rsidP="00C00D36">
    <w:pPr>
      <w:pStyle w:val="Cabealho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7E57BEE"/>
    <w:multiLevelType w:val="hybridMultilevel"/>
    <w:tmpl w:val="74704B9E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4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7DF4E11"/>
    <w:multiLevelType w:val="multilevel"/>
    <w:tmpl w:val="9FA03F10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ECA470E"/>
    <w:multiLevelType w:val="hybridMultilevel"/>
    <w:tmpl w:val="3BBC15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D2F35"/>
    <w:multiLevelType w:val="multilevel"/>
    <w:tmpl w:val="6A50179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8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383A50DD"/>
    <w:multiLevelType w:val="hybridMultilevel"/>
    <w:tmpl w:val="CB5878BA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BC4E7C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3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39B2DAF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8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2E07C59"/>
    <w:multiLevelType w:val="multilevel"/>
    <w:tmpl w:val="2D4059D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1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2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4"/>
  </w:num>
  <w:num w:numId="10">
    <w:abstractNumId w:val="9"/>
  </w:num>
  <w:num w:numId="11">
    <w:abstractNumId w:val="1"/>
  </w:num>
  <w:num w:numId="12">
    <w:abstractNumId w:val="21"/>
  </w:num>
  <w:num w:numId="13">
    <w:abstractNumId w:val="11"/>
  </w:num>
  <w:num w:numId="14">
    <w:abstractNumId w:val="5"/>
  </w:num>
  <w:num w:numId="15">
    <w:abstractNumId w:val="19"/>
  </w:num>
  <w:num w:numId="16">
    <w:abstractNumId w:val="1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2"/>
  </w:num>
  <w:num w:numId="20">
    <w:abstractNumId w:val="17"/>
  </w:num>
  <w:num w:numId="21">
    <w:abstractNumId w:val="7"/>
  </w:num>
  <w:num w:numId="22">
    <w:abstractNumId w:val="20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B5"/>
    <w:rsid w:val="00012E7D"/>
    <w:rsid w:val="000171F9"/>
    <w:rsid w:val="00020E09"/>
    <w:rsid w:val="00041675"/>
    <w:rsid w:val="000534BF"/>
    <w:rsid w:val="0006084B"/>
    <w:rsid w:val="000645CB"/>
    <w:rsid w:val="00082A4F"/>
    <w:rsid w:val="00086C1E"/>
    <w:rsid w:val="0009607E"/>
    <w:rsid w:val="000B2A80"/>
    <w:rsid w:val="000B6103"/>
    <w:rsid w:val="000C425D"/>
    <w:rsid w:val="000C7F6A"/>
    <w:rsid w:val="000D053F"/>
    <w:rsid w:val="000D29B3"/>
    <w:rsid w:val="000E38B1"/>
    <w:rsid w:val="000E6051"/>
    <w:rsid w:val="001053EF"/>
    <w:rsid w:val="0013292E"/>
    <w:rsid w:val="00142323"/>
    <w:rsid w:val="00143587"/>
    <w:rsid w:val="00147172"/>
    <w:rsid w:val="00174147"/>
    <w:rsid w:val="00187E31"/>
    <w:rsid w:val="001C75B4"/>
    <w:rsid w:val="001E2341"/>
    <w:rsid w:val="001F00BF"/>
    <w:rsid w:val="00216E14"/>
    <w:rsid w:val="002345C4"/>
    <w:rsid w:val="002351E2"/>
    <w:rsid w:val="002352E9"/>
    <w:rsid w:val="002469F8"/>
    <w:rsid w:val="00250216"/>
    <w:rsid w:val="00263BE6"/>
    <w:rsid w:val="002950D2"/>
    <w:rsid w:val="002A1C00"/>
    <w:rsid w:val="002A2001"/>
    <w:rsid w:val="002D10A3"/>
    <w:rsid w:val="002D1351"/>
    <w:rsid w:val="002D7589"/>
    <w:rsid w:val="002E31FF"/>
    <w:rsid w:val="002E439F"/>
    <w:rsid w:val="002E6179"/>
    <w:rsid w:val="002F4CF1"/>
    <w:rsid w:val="00300A75"/>
    <w:rsid w:val="0030204E"/>
    <w:rsid w:val="00307D9F"/>
    <w:rsid w:val="003108A5"/>
    <w:rsid w:val="003216A3"/>
    <w:rsid w:val="0034151B"/>
    <w:rsid w:val="00363682"/>
    <w:rsid w:val="003655FF"/>
    <w:rsid w:val="00394141"/>
    <w:rsid w:val="003B05ED"/>
    <w:rsid w:val="003B1C0B"/>
    <w:rsid w:val="003D5448"/>
    <w:rsid w:val="0040569E"/>
    <w:rsid w:val="004115DE"/>
    <w:rsid w:val="004127A5"/>
    <w:rsid w:val="004352FD"/>
    <w:rsid w:val="004411C4"/>
    <w:rsid w:val="00441BE9"/>
    <w:rsid w:val="0047522C"/>
    <w:rsid w:val="004763C9"/>
    <w:rsid w:val="0049342F"/>
    <w:rsid w:val="00493872"/>
    <w:rsid w:val="00495DF4"/>
    <w:rsid w:val="004A0196"/>
    <w:rsid w:val="004B1674"/>
    <w:rsid w:val="004B2806"/>
    <w:rsid w:val="004F5A18"/>
    <w:rsid w:val="00506328"/>
    <w:rsid w:val="00514648"/>
    <w:rsid w:val="00520216"/>
    <w:rsid w:val="00521B6E"/>
    <w:rsid w:val="005317A2"/>
    <w:rsid w:val="00531F89"/>
    <w:rsid w:val="00544E0D"/>
    <w:rsid w:val="00547E3D"/>
    <w:rsid w:val="00563F94"/>
    <w:rsid w:val="00570CFD"/>
    <w:rsid w:val="00576C80"/>
    <w:rsid w:val="005779A5"/>
    <w:rsid w:val="00591646"/>
    <w:rsid w:val="005956EE"/>
    <w:rsid w:val="005A4EA2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03A7D"/>
    <w:rsid w:val="0075404A"/>
    <w:rsid w:val="00756E80"/>
    <w:rsid w:val="00764DAF"/>
    <w:rsid w:val="007663CA"/>
    <w:rsid w:val="00786B04"/>
    <w:rsid w:val="007954E9"/>
    <w:rsid w:val="007A4FD0"/>
    <w:rsid w:val="007B16E6"/>
    <w:rsid w:val="007D557D"/>
    <w:rsid w:val="007F3CE1"/>
    <w:rsid w:val="0080377C"/>
    <w:rsid w:val="00823506"/>
    <w:rsid w:val="00825F38"/>
    <w:rsid w:val="008360DD"/>
    <w:rsid w:val="00840E6A"/>
    <w:rsid w:val="00867C49"/>
    <w:rsid w:val="008907E1"/>
    <w:rsid w:val="008B79B8"/>
    <w:rsid w:val="008D5A28"/>
    <w:rsid w:val="008F1BCB"/>
    <w:rsid w:val="009520EF"/>
    <w:rsid w:val="00952410"/>
    <w:rsid w:val="00960E5A"/>
    <w:rsid w:val="009613AA"/>
    <w:rsid w:val="00972596"/>
    <w:rsid w:val="009A68AA"/>
    <w:rsid w:val="009C3F96"/>
    <w:rsid w:val="009D23CE"/>
    <w:rsid w:val="009D600A"/>
    <w:rsid w:val="009E087D"/>
    <w:rsid w:val="009E2193"/>
    <w:rsid w:val="009E330F"/>
    <w:rsid w:val="009F41A8"/>
    <w:rsid w:val="009F45B5"/>
    <w:rsid w:val="00A00356"/>
    <w:rsid w:val="00A01E71"/>
    <w:rsid w:val="00A049C1"/>
    <w:rsid w:val="00A32F4C"/>
    <w:rsid w:val="00A57BA8"/>
    <w:rsid w:val="00A6610F"/>
    <w:rsid w:val="00A86B5E"/>
    <w:rsid w:val="00A91168"/>
    <w:rsid w:val="00AB5686"/>
    <w:rsid w:val="00AC52AC"/>
    <w:rsid w:val="00AD7016"/>
    <w:rsid w:val="00AF62C1"/>
    <w:rsid w:val="00B05E37"/>
    <w:rsid w:val="00B20C72"/>
    <w:rsid w:val="00B26488"/>
    <w:rsid w:val="00B505C2"/>
    <w:rsid w:val="00B53A92"/>
    <w:rsid w:val="00B57A06"/>
    <w:rsid w:val="00B7051D"/>
    <w:rsid w:val="00B70A37"/>
    <w:rsid w:val="00B9746B"/>
    <w:rsid w:val="00BA38B0"/>
    <w:rsid w:val="00BA38F1"/>
    <w:rsid w:val="00BB46A3"/>
    <w:rsid w:val="00BB64E5"/>
    <w:rsid w:val="00BC2833"/>
    <w:rsid w:val="00BE6F6C"/>
    <w:rsid w:val="00BF5CCD"/>
    <w:rsid w:val="00C00D36"/>
    <w:rsid w:val="00C13B37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C0D96"/>
    <w:rsid w:val="00CE0E4B"/>
    <w:rsid w:val="00CE51C8"/>
    <w:rsid w:val="00CF5518"/>
    <w:rsid w:val="00D142EA"/>
    <w:rsid w:val="00D302D3"/>
    <w:rsid w:val="00D33015"/>
    <w:rsid w:val="00D65E5C"/>
    <w:rsid w:val="00D75620"/>
    <w:rsid w:val="00D80B00"/>
    <w:rsid w:val="00D934B7"/>
    <w:rsid w:val="00DA577E"/>
    <w:rsid w:val="00DD1640"/>
    <w:rsid w:val="00DE48CE"/>
    <w:rsid w:val="00DF52B4"/>
    <w:rsid w:val="00E02281"/>
    <w:rsid w:val="00E33312"/>
    <w:rsid w:val="00E53A97"/>
    <w:rsid w:val="00E56541"/>
    <w:rsid w:val="00E871A6"/>
    <w:rsid w:val="00EA2B61"/>
    <w:rsid w:val="00EB0591"/>
    <w:rsid w:val="00EB09DC"/>
    <w:rsid w:val="00EB4B83"/>
    <w:rsid w:val="00EE2E72"/>
    <w:rsid w:val="00EE652E"/>
    <w:rsid w:val="00EF5DF0"/>
    <w:rsid w:val="00F25B88"/>
    <w:rsid w:val="00F31655"/>
    <w:rsid w:val="00F362DE"/>
    <w:rsid w:val="00F448A9"/>
    <w:rsid w:val="00F46B5C"/>
    <w:rsid w:val="00F52927"/>
    <w:rsid w:val="00F5503D"/>
    <w:rsid w:val="00F81747"/>
    <w:rsid w:val="00F84B72"/>
    <w:rsid w:val="00F90FDD"/>
    <w:rsid w:val="00F93D2A"/>
    <w:rsid w:val="00FA0FB0"/>
    <w:rsid w:val="00FA24E7"/>
    <w:rsid w:val="00FB4060"/>
    <w:rsid w:val="00FB6FAA"/>
    <w:rsid w:val="00FC08A2"/>
    <w:rsid w:val="00FC774C"/>
    <w:rsid w:val="00FC78CF"/>
    <w:rsid w:val="00FD26A4"/>
    <w:rsid w:val="00FD31C2"/>
    <w:rsid w:val="00FE44B9"/>
    <w:rsid w:val="00FF165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D42DF6"/>
  <w15:docId w15:val="{2E45C605-EEB3-084E-BB8A-E873A83F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Ttulo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Ttulo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Ttulo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Ttulo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Ttulo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Ttulo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Ttulo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semiHidden/>
    <w:rsid w:val="004127A5"/>
    <w:rPr>
      <w:vertAlign w:val="superscript"/>
    </w:rPr>
  </w:style>
  <w:style w:type="paragraph" w:styleId="ndice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Cabealho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Textodenotaderodap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Rodap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C00D36"/>
    <w:rPr>
      <w:rFonts w:ascii="Trebuchet MS" w:hAnsi="Trebuchet MS"/>
      <w:sz w:val="18"/>
    </w:rPr>
  </w:style>
  <w:style w:type="paragraph" w:styleId="ndice1">
    <w:name w:val="toc 1"/>
    <w:basedOn w:val="Normal"/>
    <w:next w:val="Normal"/>
    <w:uiPriority w:val="39"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ndice2">
    <w:name w:val="toc 2"/>
    <w:basedOn w:val="Normal"/>
    <w:next w:val="Normal"/>
    <w:uiPriority w:val="39"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ndice3">
    <w:name w:val="toc 3"/>
    <w:basedOn w:val="Normal"/>
    <w:next w:val="Normal"/>
    <w:uiPriority w:val="39"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ndice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ndice6">
    <w:name w:val="toc 6"/>
    <w:basedOn w:val="Normal"/>
    <w:next w:val="Normal"/>
    <w:autoRedefine/>
    <w:semiHidden/>
    <w:rsid w:val="00EA2B61"/>
    <w:pPr>
      <w:ind w:left="1200"/>
    </w:pPr>
  </w:style>
  <w:style w:type="paragraph" w:styleId="ndice7">
    <w:name w:val="toc 7"/>
    <w:basedOn w:val="Normal"/>
    <w:next w:val="Normal"/>
    <w:autoRedefine/>
    <w:semiHidden/>
    <w:rsid w:val="00EA2B61"/>
    <w:pPr>
      <w:ind w:left="1440"/>
    </w:pPr>
  </w:style>
  <w:style w:type="paragraph" w:styleId="ndice8">
    <w:name w:val="toc 8"/>
    <w:basedOn w:val="Normal"/>
    <w:next w:val="Normal"/>
    <w:autoRedefine/>
    <w:semiHidden/>
    <w:rsid w:val="00EA2B61"/>
    <w:pPr>
      <w:ind w:left="1680"/>
    </w:pPr>
  </w:style>
  <w:style w:type="paragraph" w:styleId="ndice9">
    <w:name w:val="toc 9"/>
    <w:basedOn w:val="Normal"/>
    <w:next w:val="Normal"/>
    <w:autoRedefine/>
    <w:semiHidden/>
    <w:rsid w:val="00EA2B61"/>
    <w:pPr>
      <w:ind w:left="1920"/>
    </w:pPr>
  </w:style>
  <w:style w:type="paragraph" w:styleId="Textodenotaderodap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ndicedeilustra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Legenda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iperligao">
    <w:name w:val="Hyperlink"/>
    <w:basedOn w:val="Tipodeletrapredefinidodopargrafo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Mapadodocumento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Refdenotadefim">
    <w:name w:val="endnote reference"/>
    <w:basedOn w:val="Tipodeletrapredefinidodopargrafo"/>
    <w:semiHidden/>
    <w:rsid w:val="004127A5"/>
    <w:rPr>
      <w:vertAlign w:val="superscript"/>
    </w:rPr>
  </w:style>
  <w:style w:type="paragraph" w:styleId="Textodenotadefim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Cabealho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Tipodeletrapredefinidodopargrafo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Ttulo1"/>
    <w:rsid w:val="00FE44B9"/>
    <w:rPr>
      <w:bCs/>
      <w:caps/>
    </w:rPr>
  </w:style>
  <w:style w:type="paragraph" w:customStyle="1" w:styleId="seccao">
    <w:name w:val="seccao"/>
    <w:basedOn w:val="Ttulo3"/>
    <w:rsid w:val="00563F94"/>
    <w:pPr>
      <w:spacing w:before="400" w:after="200"/>
    </w:pPr>
    <w:rPr>
      <w:b/>
      <w:i w:val="0"/>
      <w:sz w:val="28"/>
    </w:rPr>
  </w:style>
  <w:style w:type="table" w:styleId="TabelacomGrelha">
    <w:name w:val="Table Grid"/>
    <w:basedOn w:val="Tabela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Tipodeletrapredefinidodopargrafo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Textodebalo">
    <w:name w:val="Balloon Text"/>
    <w:basedOn w:val="Normal"/>
    <w:link w:val="TextodebaloCarte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0C7F6A"/>
    <w:rPr>
      <w:rFonts w:ascii="Tahoma" w:hAnsi="Tahoma" w:cs="Tahoma"/>
      <w:sz w:val="16"/>
      <w:szCs w:val="16"/>
      <w:lang w:val="en-CA" w:eastAsia="en-US"/>
    </w:rPr>
  </w:style>
  <w:style w:type="paragraph" w:styleId="PargrafodaLista">
    <w:name w:val="List Paragraph"/>
    <w:basedOn w:val="Normal"/>
    <w:uiPriority w:val="34"/>
    <w:qFormat/>
    <w:rsid w:val="00703A7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C2833"/>
    <w:rPr>
      <w:color w:val="808080"/>
    </w:rPr>
  </w:style>
  <w:style w:type="paragraph" w:styleId="Ttulo">
    <w:name w:val="Title"/>
    <w:basedOn w:val="Normal"/>
    <w:next w:val="Normal"/>
    <w:link w:val="TtuloCarter"/>
    <w:qFormat/>
    <w:rsid w:val="00AD701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AD7016"/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</w:rPr>
  </w:style>
  <w:style w:type="paragraph" w:styleId="Subttulo">
    <w:name w:val="Subtitle"/>
    <w:basedOn w:val="Normal"/>
    <w:next w:val="Normal"/>
    <w:link w:val="SubttuloCarter"/>
    <w:qFormat/>
    <w:rsid w:val="00AD70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AD701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lemos/Downloads/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2740A-B8B4-413F-8430-4DFFC118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2</TotalTime>
  <Pages>13</Pages>
  <Words>854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Microsoft Office User</dc:creator>
  <cp:lastModifiedBy>João Lemos</cp:lastModifiedBy>
  <cp:revision>4</cp:revision>
  <cp:lastPrinted>2020-05-31T11:46:00Z</cp:lastPrinted>
  <dcterms:created xsi:type="dcterms:W3CDTF">2020-05-31T11:46:00Z</dcterms:created>
  <dcterms:modified xsi:type="dcterms:W3CDTF">2020-05-31T11:48:00Z</dcterms:modified>
</cp:coreProperties>
</file>